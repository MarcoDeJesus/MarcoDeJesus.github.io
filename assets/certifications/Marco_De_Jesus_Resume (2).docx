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0"/>
          <w:szCs w:val="20"/>
          <w:lang w:val="es-MX"/>
        </w:rPr>
        <w:alias w:val="Author"/>
        <w:id w:val="4805016"/>
        <w:placeholder>
          <w:docPart w:val="2E204953895B49EC95CAECB09AC0650C"/>
        </w:placeholder>
        <w:dataBinding w:prefixMappings="xmlns:ns0='http://schemas.openxmlformats.org/package/2006/metadata/core-properties' xmlns:ns1='http://purl.org/dc/elements/1.1/'" w:xpath="/ns0:coreProperties[1]/ns1:creator[1]" w:storeItemID="{6C3C8BC8-F283-45AE-878A-BAB7291924A1}"/>
        <w:text/>
      </w:sdtPr>
      <w:sdtEndPr/>
      <w:sdtContent>
        <w:p w:rsidR="00930B56" w:rsidRPr="008B39B3" w:rsidRDefault="002A0966">
          <w:pPr>
            <w:pStyle w:val="YourName"/>
            <w:rPr>
              <w:sz w:val="20"/>
              <w:szCs w:val="20"/>
              <w:lang w:val="es-MX"/>
            </w:rPr>
          </w:pPr>
          <w:r w:rsidRPr="008B39B3">
            <w:rPr>
              <w:sz w:val="20"/>
              <w:szCs w:val="20"/>
              <w:lang w:val="es-MX"/>
            </w:rPr>
            <w:t xml:space="preserve">Marco </w:t>
          </w:r>
          <w:r w:rsidR="00B71EDD" w:rsidRPr="008B39B3">
            <w:rPr>
              <w:sz w:val="20"/>
              <w:szCs w:val="20"/>
              <w:lang w:val="es-MX"/>
            </w:rPr>
            <w:t xml:space="preserve">ANTONIO </w:t>
          </w:r>
          <w:r w:rsidRPr="008B39B3">
            <w:rPr>
              <w:sz w:val="20"/>
              <w:szCs w:val="20"/>
              <w:lang w:val="es-MX"/>
            </w:rPr>
            <w:t>De</w:t>
          </w:r>
          <w:r w:rsidR="00B71EDD" w:rsidRPr="008B39B3">
            <w:rPr>
              <w:sz w:val="20"/>
              <w:szCs w:val="20"/>
              <w:lang w:val="es-MX"/>
            </w:rPr>
            <w:t xml:space="preserve"> </w:t>
          </w:r>
          <w:r w:rsidRPr="008B39B3">
            <w:rPr>
              <w:sz w:val="20"/>
              <w:szCs w:val="20"/>
              <w:lang w:val="es-MX"/>
            </w:rPr>
            <w:t xml:space="preserve">jesus </w:t>
          </w:r>
          <w:r w:rsidR="00B71EDD" w:rsidRPr="008B39B3">
            <w:rPr>
              <w:sz w:val="20"/>
              <w:szCs w:val="20"/>
              <w:lang w:val="es-MX"/>
            </w:rPr>
            <w:t>CIRIACO</w:t>
          </w:r>
        </w:p>
      </w:sdtContent>
    </w:sdt>
    <w:p w:rsidR="00930B56" w:rsidRPr="008B39B3" w:rsidRDefault="00DB12CD">
      <w:pPr>
        <w:pStyle w:val="ContactInformation"/>
        <w:rPr>
          <w:sz w:val="20"/>
          <w:szCs w:val="20"/>
          <w:lang w:val="es-MX"/>
        </w:rPr>
      </w:pPr>
      <w:r w:rsidRPr="00DB12CD">
        <w:rPr>
          <w:sz w:val="20"/>
          <w:szCs w:val="20"/>
          <w:lang w:val="es-MX"/>
        </w:rPr>
        <w:t>Veracruz 635, El Mante, 45235 Zapopan, Jal.</w:t>
      </w:r>
      <w:r w:rsidR="000B1940" w:rsidRPr="008B39B3">
        <w:rPr>
          <w:sz w:val="20"/>
          <w:szCs w:val="20"/>
          <w:lang w:val="es-MX"/>
        </w:rPr>
        <w:t xml:space="preserve">| </w:t>
      </w:r>
      <w:r w:rsidR="001E517F" w:rsidRPr="008B39B3">
        <w:rPr>
          <w:sz w:val="20"/>
          <w:szCs w:val="20"/>
          <w:lang w:val="es-MX"/>
        </w:rPr>
        <w:t>477</w:t>
      </w:r>
      <w:r>
        <w:rPr>
          <w:sz w:val="20"/>
          <w:szCs w:val="20"/>
          <w:lang w:val="es-MX"/>
        </w:rPr>
        <w:t xml:space="preserve"> </w:t>
      </w:r>
      <w:r w:rsidR="001E517F" w:rsidRPr="008B39B3">
        <w:rPr>
          <w:sz w:val="20"/>
          <w:szCs w:val="20"/>
          <w:lang w:val="es-MX"/>
        </w:rPr>
        <w:t>321 28 20</w:t>
      </w:r>
      <w:r w:rsidR="000B1940" w:rsidRPr="008B39B3">
        <w:rPr>
          <w:sz w:val="20"/>
          <w:szCs w:val="20"/>
          <w:lang w:val="es-MX"/>
        </w:rPr>
        <w:t xml:space="preserve"> | </w:t>
      </w:r>
      <w:r w:rsidR="001E517F" w:rsidRPr="008B39B3">
        <w:rPr>
          <w:sz w:val="20"/>
          <w:szCs w:val="20"/>
          <w:lang w:val="es-MX"/>
        </w:rPr>
        <w:t>marco_dejesus@live.com</w:t>
      </w:r>
    </w:p>
    <w:p w:rsidR="00A42E3D" w:rsidRPr="008B39B3" w:rsidRDefault="00A42E3D" w:rsidP="00A42E3D">
      <w:pPr>
        <w:pStyle w:val="SectionHeading"/>
        <w:rPr>
          <w:sz w:val="20"/>
          <w:szCs w:val="20"/>
        </w:rPr>
      </w:pPr>
      <w:r w:rsidRPr="008B39B3">
        <w:rPr>
          <w:sz w:val="20"/>
          <w:szCs w:val="20"/>
        </w:rPr>
        <w:t>profile</w:t>
      </w:r>
    </w:p>
    <w:p w:rsidR="00A42E3D" w:rsidRPr="008B39B3" w:rsidRDefault="00A4203E" w:rsidP="00B47F5A">
      <w:pPr>
        <w:pStyle w:val="JobTitle"/>
        <w:jc w:val="both"/>
        <w:rPr>
          <w:b w:val="0"/>
          <w:sz w:val="20"/>
          <w:szCs w:val="20"/>
        </w:rPr>
      </w:pPr>
      <w:r>
        <w:rPr>
          <w:sz w:val="20"/>
          <w:szCs w:val="20"/>
        </w:rPr>
        <w:t>3</w:t>
      </w:r>
      <w:r w:rsidR="00A42E3D" w:rsidRPr="008B39B3">
        <w:rPr>
          <w:sz w:val="20"/>
          <w:szCs w:val="20"/>
        </w:rPr>
        <w:t xml:space="preserve"> years of experience as </w:t>
      </w:r>
      <w:r w:rsidR="00DB12CD">
        <w:rPr>
          <w:sz w:val="20"/>
          <w:szCs w:val="20"/>
        </w:rPr>
        <w:t xml:space="preserve">Manual </w:t>
      </w:r>
      <w:r w:rsidR="00A42E3D" w:rsidRPr="008B39B3">
        <w:rPr>
          <w:sz w:val="20"/>
          <w:szCs w:val="20"/>
        </w:rPr>
        <w:t>Software Tester</w:t>
      </w:r>
      <w:r w:rsidR="00A42E3D" w:rsidRPr="008B39B3">
        <w:rPr>
          <w:b w:val="0"/>
          <w:sz w:val="20"/>
          <w:szCs w:val="20"/>
        </w:rPr>
        <w:t xml:space="preserve">, </w:t>
      </w:r>
      <w:r w:rsidR="00021E4F">
        <w:rPr>
          <w:b w:val="0"/>
          <w:sz w:val="20"/>
          <w:szCs w:val="20"/>
        </w:rPr>
        <w:t xml:space="preserve">Able to </w:t>
      </w:r>
      <w:r w:rsidR="00021E4F">
        <w:rPr>
          <w:sz w:val="20"/>
          <w:szCs w:val="20"/>
        </w:rPr>
        <w:t>L</w:t>
      </w:r>
      <w:r w:rsidR="0096775E" w:rsidRPr="008B39B3">
        <w:rPr>
          <w:sz w:val="20"/>
          <w:szCs w:val="20"/>
        </w:rPr>
        <w:t>e</w:t>
      </w:r>
      <w:r w:rsidR="00021E4F">
        <w:rPr>
          <w:sz w:val="20"/>
          <w:szCs w:val="20"/>
        </w:rPr>
        <w:t>a</w:t>
      </w:r>
      <w:r w:rsidR="0096775E" w:rsidRPr="008B39B3">
        <w:rPr>
          <w:sz w:val="20"/>
          <w:szCs w:val="20"/>
        </w:rPr>
        <w:t>d a S</w:t>
      </w:r>
      <w:r w:rsidR="00021E4F">
        <w:rPr>
          <w:sz w:val="20"/>
          <w:szCs w:val="20"/>
        </w:rPr>
        <w:t xml:space="preserve">ystem </w:t>
      </w:r>
      <w:r w:rsidR="0096775E" w:rsidRPr="008B39B3">
        <w:rPr>
          <w:sz w:val="20"/>
          <w:szCs w:val="20"/>
        </w:rPr>
        <w:t>I</w:t>
      </w:r>
      <w:r w:rsidR="00021E4F">
        <w:rPr>
          <w:sz w:val="20"/>
          <w:szCs w:val="20"/>
        </w:rPr>
        <w:t xml:space="preserve">ntegration </w:t>
      </w:r>
      <w:r w:rsidR="0096775E" w:rsidRPr="008B39B3">
        <w:rPr>
          <w:sz w:val="20"/>
          <w:szCs w:val="20"/>
        </w:rPr>
        <w:t>T</w:t>
      </w:r>
      <w:r w:rsidR="00021E4F">
        <w:rPr>
          <w:sz w:val="20"/>
          <w:szCs w:val="20"/>
        </w:rPr>
        <w:t>esting</w:t>
      </w:r>
      <w:r w:rsidR="0096775E" w:rsidRPr="008B39B3">
        <w:rPr>
          <w:sz w:val="20"/>
          <w:szCs w:val="20"/>
        </w:rPr>
        <w:t xml:space="preserve"> Project Team</w:t>
      </w:r>
      <w:r w:rsidR="0096775E" w:rsidRPr="008B39B3">
        <w:rPr>
          <w:b w:val="0"/>
          <w:sz w:val="20"/>
          <w:szCs w:val="20"/>
        </w:rPr>
        <w:t xml:space="preserve"> during many different Test Cycles with up to 15 </w:t>
      </w:r>
      <w:r w:rsidR="00021E4F">
        <w:rPr>
          <w:b w:val="0"/>
          <w:sz w:val="20"/>
          <w:szCs w:val="20"/>
        </w:rPr>
        <w:t>Team members</w:t>
      </w:r>
      <w:r w:rsidR="0096775E" w:rsidRPr="008B39B3">
        <w:rPr>
          <w:b w:val="0"/>
          <w:sz w:val="20"/>
          <w:szCs w:val="20"/>
        </w:rPr>
        <w:t xml:space="preserve">. </w:t>
      </w:r>
      <w:r w:rsidR="00021E4F">
        <w:rPr>
          <w:b w:val="0"/>
          <w:sz w:val="20"/>
          <w:szCs w:val="20"/>
        </w:rPr>
        <w:t>Experienced on</w:t>
      </w:r>
      <w:r w:rsidR="00A42E3D" w:rsidRPr="008B39B3">
        <w:rPr>
          <w:b w:val="0"/>
          <w:sz w:val="20"/>
          <w:szCs w:val="20"/>
        </w:rPr>
        <w:t xml:space="preserve"> </w:t>
      </w:r>
      <w:r w:rsidR="00A42E3D" w:rsidRPr="008B39B3">
        <w:rPr>
          <w:sz w:val="20"/>
          <w:szCs w:val="20"/>
        </w:rPr>
        <w:t>Manual Testing</w:t>
      </w:r>
      <w:r w:rsidR="002F4392" w:rsidRPr="008B39B3">
        <w:rPr>
          <w:sz w:val="20"/>
          <w:szCs w:val="20"/>
        </w:rPr>
        <w:t xml:space="preserve"> Types</w:t>
      </w:r>
      <w:r w:rsidR="00A42E3D" w:rsidRPr="008B39B3">
        <w:rPr>
          <w:sz w:val="20"/>
          <w:szCs w:val="20"/>
        </w:rPr>
        <w:t xml:space="preserve"> </w:t>
      </w:r>
      <w:r w:rsidR="00A42E3D" w:rsidRPr="008B39B3">
        <w:rPr>
          <w:b w:val="0"/>
          <w:sz w:val="20"/>
          <w:szCs w:val="20"/>
        </w:rPr>
        <w:t>(E2E Te</w:t>
      </w:r>
      <w:r w:rsidR="001D138C">
        <w:rPr>
          <w:b w:val="0"/>
          <w:sz w:val="20"/>
          <w:szCs w:val="20"/>
        </w:rPr>
        <w:t>sting, Core Functional Testing</w:t>
      </w:r>
      <w:r w:rsidR="00A42E3D" w:rsidRPr="008B39B3">
        <w:rPr>
          <w:b w:val="0"/>
          <w:sz w:val="20"/>
          <w:szCs w:val="20"/>
        </w:rPr>
        <w:t xml:space="preserve">, DB Testing, Usability Testing, Regression Testing, Cross Browser Testing, Accessibility Testing, </w:t>
      </w:r>
      <w:r w:rsidR="00484A86" w:rsidRPr="008B39B3">
        <w:rPr>
          <w:b w:val="0"/>
          <w:sz w:val="20"/>
          <w:szCs w:val="20"/>
        </w:rPr>
        <w:t>and System</w:t>
      </w:r>
      <w:r w:rsidR="00A42E3D" w:rsidRPr="008B39B3">
        <w:rPr>
          <w:b w:val="0"/>
          <w:sz w:val="20"/>
          <w:szCs w:val="20"/>
        </w:rPr>
        <w:t xml:space="preserve"> Integration Testing</w:t>
      </w:r>
      <w:r w:rsidR="0096775E" w:rsidRPr="008B39B3">
        <w:rPr>
          <w:b w:val="0"/>
          <w:sz w:val="20"/>
          <w:szCs w:val="20"/>
        </w:rPr>
        <w:t>)</w:t>
      </w:r>
      <w:r w:rsidR="00484A86" w:rsidRPr="008B39B3">
        <w:rPr>
          <w:b w:val="0"/>
          <w:sz w:val="20"/>
          <w:szCs w:val="20"/>
        </w:rPr>
        <w:t>;</w:t>
      </w:r>
      <w:r w:rsidR="0096775E" w:rsidRPr="008B39B3">
        <w:rPr>
          <w:b w:val="0"/>
          <w:sz w:val="20"/>
          <w:szCs w:val="20"/>
        </w:rPr>
        <w:t xml:space="preserve"> </w:t>
      </w:r>
      <w:r w:rsidR="00021E4F">
        <w:rPr>
          <w:b w:val="0"/>
          <w:sz w:val="20"/>
          <w:szCs w:val="20"/>
        </w:rPr>
        <w:t>Overall understanding of</w:t>
      </w:r>
      <w:r w:rsidR="00A42E3D" w:rsidRPr="008B39B3">
        <w:rPr>
          <w:b w:val="0"/>
          <w:sz w:val="20"/>
          <w:szCs w:val="20"/>
        </w:rPr>
        <w:t xml:space="preserve"> </w:t>
      </w:r>
      <w:r w:rsidR="00A42E3D" w:rsidRPr="008B39B3">
        <w:rPr>
          <w:sz w:val="20"/>
          <w:szCs w:val="20"/>
        </w:rPr>
        <w:t>S</w:t>
      </w:r>
      <w:r w:rsidR="00A810A1">
        <w:rPr>
          <w:sz w:val="20"/>
          <w:szCs w:val="20"/>
        </w:rPr>
        <w:t xml:space="preserve">oftware </w:t>
      </w:r>
      <w:r w:rsidR="00A42E3D" w:rsidRPr="008B39B3">
        <w:rPr>
          <w:sz w:val="20"/>
          <w:szCs w:val="20"/>
        </w:rPr>
        <w:t>D</w:t>
      </w:r>
      <w:r w:rsidR="00A810A1">
        <w:rPr>
          <w:sz w:val="20"/>
          <w:szCs w:val="20"/>
        </w:rPr>
        <w:t xml:space="preserve">evelopment </w:t>
      </w:r>
      <w:r w:rsidR="00A42E3D" w:rsidRPr="008B39B3">
        <w:rPr>
          <w:sz w:val="20"/>
          <w:szCs w:val="20"/>
        </w:rPr>
        <w:t>L</w:t>
      </w:r>
      <w:r w:rsidR="00A810A1">
        <w:rPr>
          <w:sz w:val="20"/>
          <w:szCs w:val="20"/>
        </w:rPr>
        <w:t xml:space="preserve">ife </w:t>
      </w:r>
      <w:r w:rsidR="00A42E3D" w:rsidRPr="008B39B3">
        <w:rPr>
          <w:sz w:val="20"/>
          <w:szCs w:val="20"/>
        </w:rPr>
        <w:t>C</w:t>
      </w:r>
      <w:r w:rsidR="00A810A1">
        <w:rPr>
          <w:sz w:val="20"/>
          <w:szCs w:val="20"/>
        </w:rPr>
        <w:t>ycle</w:t>
      </w:r>
      <w:r w:rsidR="00A42E3D" w:rsidRPr="008B39B3">
        <w:rPr>
          <w:b w:val="0"/>
          <w:sz w:val="20"/>
          <w:szCs w:val="20"/>
        </w:rPr>
        <w:t xml:space="preserve"> </w:t>
      </w:r>
      <w:r w:rsidR="00021E4F">
        <w:rPr>
          <w:b w:val="0"/>
          <w:sz w:val="20"/>
          <w:szCs w:val="20"/>
        </w:rPr>
        <w:t xml:space="preserve">as a base </w:t>
      </w:r>
      <w:r w:rsidR="00A42E3D" w:rsidRPr="008B39B3">
        <w:rPr>
          <w:b w:val="0"/>
          <w:sz w:val="20"/>
          <w:szCs w:val="20"/>
        </w:rPr>
        <w:t xml:space="preserve">for </w:t>
      </w:r>
      <w:r w:rsidR="00A42E3D" w:rsidRPr="008B39B3">
        <w:rPr>
          <w:sz w:val="20"/>
          <w:szCs w:val="20"/>
        </w:rPr>
        <w:t>S</w:t>
      </w:r>
      <w:r w:rsidR="00A810A1">
        <w:rPr>
          <w:sz w:val="20"/>
          <w:szCs w:val="20"/>
        </w:rPr>
        <w:t xml:space="preserve">oftware </w:t>
      </w:r>
      <w:r w:rsidR="00A42E3D" w:rsidRPr="008B39B3">
        <w:rPr>
          <w:sz w:val="20"/>
          <w:szCs w:val="20"/>
        </w:rPr>
        <w:t>T</w:t>
      </w:r>
      <w:r w:rsidR="00A810A1">
        <w:rPr>
          <w:sz w:val="20"/>
          <w:szCs w:val="20"/>
        </w:rPr>
        <w:t xml:space="preserve">esting </w:t>
      </w:r>
      <w:r w:rsidR="00A42E3D" w:rsidRPr="008B39B3">
        <w:rPr>
          <w:sz w:val="20"/>
          <w:szCs w:val="20"/>
        </w:rPr>
        <w:t>L</w:t>
      </w:r>
      <w:r w:rsidR="00A810A1">
        <w:rPr>
          <w:sz w:val="20"/>
          <w:szCs w:val="20"/>
        </w:rPr>
        <w:t xml:space="preserve">ife </w:t>
      </w:r>
      <w:r w:rsidR="00A42E3D" w:rsidRPr="008B39B3">
        <w:rPr>
          <w:sz w:val="20"/>
          <w:szCs w:val="20"/>
        </w:rPr>
        <w:t>C</w:t>
      </w:r>
      <w:r w:rsidR="00A810A1">
        <w:rPr>
          <w:sz w:val="20"/>
          <w:szCs w:val="20"/>
        </w:rPr>
        <w:t>ycle</w:t>
      </w:r>
      <w:r w:rsidR="00A42E3D" w:rsidRPr="008B39B3">
        <w:rPr>
          <w:b w:val="0"/>
          <w:sz w:val="20"/>
          <w:szCs w:val="20"/>
        </w:rPr>
        <w:t xml:space="preserve"> </w:t>
      </w:r>
      <w:r w:rsidR="00021E4F">
        <w:rPr>
          <w:b w:val="0"/>
          <w:sz w:val="20"/>
          <w:szCs w:val="20"/>
        </w:rPr>
        <w:t>implementation</w:t>
      </w:r>
      <w:r w:rsidR="00A42E3D" w:rsidRPr="008B39B3">
        <w:rPr>
          <w:b w:val="0"/>
          <w:sz w:val="20"/>
          <w:szCs w:val="20"/>
        </w:rPr>
        <w:t xml:space="preserve">, Defect Management, Defect Lifecycle, Lean IT, </w:t>
      </w:r>
      <w:r w:rsidR="00344C5F">
        <w:rPr>
          <w:b w:val="0"/>
          <w:sz w:val="20"/>
          <w:szCs w:val="20"/>
        </w:rPr>
        <w:t xml:space="preserve">Page Object Pattern for </w:t>
      </w:r>
      <w:r w:rsidR="00A42E3D" w:rsidRPr="008B39B3">
        <w:rPr>
          <w:b w:val="0"/>
          <w:sz w:val="20"/>
          <w:szCs w:val="20"/>
        </w:rPr>
        <w:t>Automation Testing, Healthcare Vertical Knowledge, Service Virtualization</w:t>
      </w:r>
      <w:r w:rsidR="00DA7EA3">
        <w:rPr>
          <w:b w:val="0"/>
          <w:sz w:val="20"/>
          <w:szCs w:val="20"/>
        </w:rPr>
        <w:t>.</w:t>
      </w:r>
    </w:p>
    <w:p w:rsidR="00A42E3D" w:rsidRPr="008B39B3" w:rsidRDefault="00A42E3D" w:rsidP="00A42E3D">
      <w:pPr>
        <w:pStyle w:val="JobTitle"/>
        <w:rPr>
          <w:b w:val="0"/>
          <w:sz w:val="20"/>
          <w:szCs w:val="20"/>
        </w:rPr>
      </w:pPr>
    </w:p>
    <w:p w:rsidR="00A42E3D" w:rsidRPr="008B39B3" w:rsidRDefault="00A42E3D" w:rsidP="00B47F5A">
      <w:pPr>
        <w:pStyle w:val="JobTitle"/>
        <w:jc w:val="both"/>
        <w:rPr>
          <w:b w:val="0"/>
          <w:sz w:val="20"/>
          <w:szCs w:val="20"/>
        </w:rPr>
      </w:pPr>
      <w:r w:rsidRPr="008B39B3">
        <w:rPr>
          <w:sz w:val="20"/>
          <w:szCs w:val="20"/>
        </w:rPr>
        <w:t xml:space="preserve">2 years of experience as Java Developer </w:t>
      </w:r>
      <w:r w:rsidRPr="00021E4F">
        <w:rPr>
          <w:b w:val="0"/>
          <w:sz w:val="20"/>
          <w:szCs w:val="20"/>
        </w:rPr>
        <w:t>in</w:t>
      </w:r>
      <w:r w:rsidRPr="008B39B3">
        <w:rPr>
          <w:b w:val="0"/>
          <w:sz w:val="20"/>
          <w:szCs w:val="20"/>
        </w:rPr>
        <w:t xml:space="preserve"> </w:t>
      </w:r>
      <w:r w:rsidR="00721194">
        <w:rPr>
          <w:b w:val="0"/>
          <w:sz w:val="20"/>
          <w:szCs w:val="20"/>
        </w:rPr>
        <w:t>Core Java for Web Applications (</w:t>
      </w:r>
      <w:r w:rsidR="00721194" w:rsidRPr="00721194">
        <w:rPr>
          <w:b w:val="0"/>
          <w:sz w:val="20"/>
          <w:szCs w:val="20"/>
        </w:rPr>
        <w:t>JSP</w:t>
      </w:r>
      <w:r w:rsidR="00721194">
        <w:rPr>
          <w:b w:val="0"/>
          <w:sz w:val="20"/>
          <w:szCs w:val="20"/>
        </w:rPr>
        <w:t xml:space="preserve">) and web technologies such as JSON, </w:t>
      </w:r>
      <w:proofErr w:type="spellStart"/>
      <w:r w:rsidR="00721194">
        <w:rPr>
          <w:b w:val="0"/>
          <w:sz w:val="20"/>
          <w:szCs w:val="20"/>
        </w:rPr>
        <w:t>JQuery</w:t>
      </w:r>
      <w:proofErr w:type="spellEnd"/>
      <w:r w:rsidR="00721194">
        <w:rPr>
          <w:b w:val="0"/>
          <w:sz w:val="20"/>
          <w:szCs w:val="20"/>
        </w:rPr>
        <w:t xml:space="preserve">, Ajax, </w:t>
      </w:r>
      <w:proofErr w:type="spellStart"/>
      <w:r w:rsidRPr="008B39B3">
        <w:rPr>
          <w:b w:val="0"/>
          <w:sz w:val="20"/>
          <w:szCs w:val="20"/>
        </w:rPr>
        <w:t>xHTML</w:t>
      </w:r>
      <w:proofErr w:type="spellEnd"/>
      <w:r w:rsidRPr="008B39B3">
        <w:rPr>
          <w:b w:val="0"/>
          <w:sz w:val="20"/>
          <w:szCs w:val="20"/>
        </w:rPr>
        <w:t xml:space="preserve"> and CSS styling</w:t>
      </w:r>
      <w:r w:rsidR="00F60C3F" w:rsidRPr="008B39B3">
        <w:rPr>
          <w:b w:val="0"/>
          <w:sz w:val="20"/>
          <w:szCs w:val="20"/>
        </w:rPr>
        <w:t>.</w:t>
      </w:r>
      <w:r w:rsidRPr="008B39B3">
        <w:rPr>
          <w:b w:val="0"/>
          <w:sz w:val="20"/>
          <w:szCs w:val="20"/>
        </w:rPr>
        <w:t xml:space="preserve"> </w:t>
      </w:r>
      <w:r w:rsidR="00721194">
        <w:rPr>
          <w:b w:val="0"/>
          <w:sz w:val="20"/>
          <w:szCs w:val="20"/>
        </w:rPr>
        <w:t xml:space="preserve">Experienced with </w:t>
      </w:r>
      <w:r w:rsidRPr="008B39B3">
        <w:rPr>
          <w:b w:val="0"/>
          <w:sz w:val="20"/>
          <w:szCs w:val="20"/>
        </w:rPr>
        <w:t xml:space="preserve">Tomcat Server and </w:t>
      </w:r>
      <w:proofErr w:type="spellStart"/>
      <w:r w:rsidRPr="008B39B3">
        <w:rPr>
          <w:b w:val="0"/>
          <w:sz w:val="20"/>
          <w:szCs w:val="20"/>
        </w:rPr>
        <w:t>Xampp</w:t>
      </w:r>
      <w:proofErr w:type="spellEnd"/>
      <w:r w:rsidRPr="008B39B3">
        <w:rPr>
          <w:b w:val="0"/>
          <w:sz w:val="20"/>
          <w:szCs w:val="20"/>
        </w:rPr>
        <w:t xml:space="preserve"> st</w:t>
      </w:r>
      <w:r w:rsidR="00721194">
        <w:rPr>
          <w:b w:val="0"/>
          <w:sz w:val="20"/>
          <w:szCs w:val="20"/>
        </w:rPr>
        <w:t>ack for PHP development; Able to work with</w:t>
      </w:r>
      <w:r w:rsidRPr="008B39B3">
        <w:rPr>
          <w:b w:val="0"/>
          <w:sz w:val="20"/>
          <w:szCs w:val="20"/>
        </w:rPr>
        <w:t xml:space="preserve"> </w:t>
      </w:r>
      <w:r w:rsidRPr="008B39B3">
        <w:rPr>
          <w:sz w:val="20"/>
          <w:szCs w:val="20"/>
        </w:rPr>
        <w:t>Three Layer Applications</w:t>
      </w:r>
      <w:r w:rsidRPr="008B39B3">
        <w:rPr>
          <w:b w:val="0"/>
          <w:sz w:val="20"/>
          <w:szCs w:val="20"/>
        </w:rPr>
        <w:t xml:space="preserve"> (Data Layer, Business Layer and Presentati</w:t>
      </w:r>
      <w:r w:rsidR="00721194">
        <w:rPr>
          <w:b w:val="0"/>
          <w:sz w:val="20"/>
          <w:szCs w:val="20"/>
        </w:rPr>
        <w:t>on Layer)</w:t>
      </w:r>
      <w:r w:rsidR="00F535B4">
        <w:rPr>
          <w:b w:val="0"/>
          <w:sz w:val="20"/>
          <w:szCs w:val="20"/>
        </w:rPr>
        <w:t xml:space="preserve"> with JPA</w:t>
      </w:r>
      <w:r w:rsidR="00721194">
        <w:rPr>
          <w:b w:val="0"/>
          <w:sz w:val="20"/>
          <w:szCs w:val="20"/>
        </w:rPr>
        <w:t>; Experienced on</w:t>
      </w:r>
      <w:r w:rsidRPr="008B39B3">
        <w:rPr>
          <w:b w:val="0"/>
          <w:sz w:val="20"/>
          <w:szCs w:val="20"/>
        </w:rPr>
        <w:t xml:space="preserve"> Triggers, Stored Procedures and Functions as well as Nested Queries</w:t>
      </w:r>
      <w:r w:rsidR="00721194">
        <w:rPr>
          <w:b w:val="0"/>
          <w:sz w:val="20"/>
          <w:szCs w:val="20"/>
        </w:rPr>
        <w:t xml:space="preserve"> in regards of DRMS.</w:t>
      </w:r>
      <w:r w:rsidRPr="008B39B3">
        <w:rPr>
          <w:b w:val="0"/>
          <w:sz w:val="20"/>
          <w:szCs w:val="20"/>
        </w:rPr>
        <w:t xml:space="preserve"> </w:t>
      </w:r>
    </w:p>
    <w:p w:rsidR="00930B56" w:rsidRPr="008B39B3" w:rsidRDefault="000B1940">
      <w:pPr>
        <w:pStyle w:val="SectionHeading"/>
        <w:rPr>
          <w:sz w:val="20"/>
          <w:szCs w:val="20"/>
          <w:lang w:val="es-MX"/>
        </w:rPr>
      </w:pPr>
      <w:r w:rsidRPr="008B39B3">
        <w:rPr>
          <w:sz w:val="20"/>
          <w:szCs w:val="20"/>
          <w:lang w:val="es-MX"/>
        </w:rPr>
        <w:t>EDUCATION</w:t>
      </w:r>
    </w:p>
    <w:p w:rsidR="00747B5D" w:rsidRPr="008B39B3" w:rsidRDefault="00894DDD">
      <w:pPr>
        <w:pStyle w:val="JobTitle"/>
        <w:rPr>
          <w:b w:val="0"/>
          <w:sz w:val="20"/>
          <w:szCs w:val="20"/>
        </w:rPr>
      </w:pPr>
      <w:r w:rsidRPr="008B39B3">
        <w:rPr>
          <w:b w:val="0"/>
          <w:sz w:val="20"/>
          <w:szCs w:val="20"/>
          <w:lang w:val="es-MX"/>
        </w:rPr>
        <w:t xml:space="preserve">Universidad de la Salle </w:t>
      </w:r>
      <w:proofErr w:type="spellStart"/>
      <w:r w:rsidRPr="008B39B3">
        <w:rPr>
          <w:b w:val="0"/>
          <w:sz w:val="20"/>
          <w:szCs w:val="20"/>
          <w:lang w:val="es-MX"/>
        </w:rPr>
        <w:t>Baji</w:t>
      </w:r>
      <w:r w:rsidR="00747B5D" w:rsidRPr="008B39B3">
        <w:rPr>
          <w:b w:val="0"/>
          <w:sz w:val="20"/>
          <w:szCs w:val="20"/>
          <w:lang w:val="es-MX"/>
        </w:rPr>
        <w:t>o</w:t>
      </w:r>
      <w:proofErr w:type="spellEnd"/>
      <w:r w:rsidR="00747B5D" w:rsidRPr="008B39B3">
        <w:rPr>
          <w:b w:val="0"/>
          <w:sz w:val="20"/>
          <w:szCs w:val="20"/>
          <w:lang w:val="es-MX"/>
        </w:rPr>
        <w:t xml:space="preserve"> Campus Campestre. </w:t>
      </w:r>
      <w:r w:rsidR="00747B5D" w:rsidRPr="008B39B3">
        <w:rPr>
          <w:b w:val="0"/>
          <w:sz w:val="20"/>
          <w:szCs w:val="20"/>
        </w:rPr>
        <w:t>Leon, Guanajuato.</w:t>
      </w:r>
    </w:p>
    <w:p w:rsidR="00930B56" w:rsidRPr="008B39B3" w:rsidRDefault="009B1421">
      <w:pPr>
        <w:pStyle w:val="JobTitle"/>
        <w:rPr>
          <w:sz w:val="20"/>
          <w:szCs w:val="20"/>
        </w:rPr>
      </w:pPr>
      <w:r w:rsidRPr="008B39B3">
        <w:rPr>
          <w:sz w:val="20"/>
          <w:szCs w:val="20"/>
        </w:rPr>
        <w:t>Master Degree in Administrative Engineering and Quality</w:t>
      </w:r>
      <w:r w:rsidR="000B1940" w:rsidRPr="008B39B3">
        <w:rPr>
          <w:sz w:val="20"/>
          <w:szCs w:val="20"/>
        </w:rPr>
        <w:tab/>
      </w:r>
      <w:r w:rsidR="00484A86">
        <w:rPr>
          <w:sz w:val="20"/>
          <w:szCs w:val="20"/>
        </w:rPr>
        <w:t>May 2015</w:t>
      </w:r>
    </w:p>
    <w:p w:rsidR="00930B56" w:rsidRPr="008B39B3" w:rsidRDefault="00930B56">
      <w:pPr>
        <w:pStyle w:val="NormalBodyText"/>
        <w:rPr>
          <w:sz w:val="20"/>
          <w:szCs w:val="20"/>
        </w:rPr>
      </w:pPr>
    </w:p>
    <w:p w:rsidR="00C0136C" w:rsidRPr="008B39B3" w:rsidRDefault="00894DDD">
      <w:pPr>
        <w:pStyle w:val="JobTitle"/>
        <w:rPr>
          <w:b w:val="0"/>
          <w:sz w:val="20"/>
          <w:szCs w:val="20"/>
          <w:lang w:val="es-MX"/>
        </w:rPr>
      </w:pPr>
      <w:r w:rsidRPr="008B39B3">
        <w:rPr>
          <w:b w:val="0"/>
          <w:sz w:val="20"/>
          <w:szCs w:val="20"/>
          <w:lang w:val="es-MX"/>
        </w:rPr>
        <w:t xml:space="preserve">Universidad </w:t>
      </w:r>
      <w:proofErr w:type="spellStart"/>
      <w:r w:rsidRPr="008B39B3">
        <w:rPr>
          <w:b w:val="0"/>
          <w:sz w:val="20"/>
          <w:szCs w:val="20"/>
          <w:lang w:val="es-MX"/>
        </w:rPr>
        <w:t>Tecnolo</w:t>
      </w:r>
      <w:r w:rsidR="00C0136C" w:rsidRPr="008B39B3">
        <w:rPr>
          <w:b w:val="0"/>
          <w:sz w:val="20"/>
          <w:szCs w:val="20"/>
          <w:lang w:val="es-MX"/>
        </w:rPr>
        <w:t>gica</w:t>
      </w:r>
      <w:proofErr w:type="spellEnd"/>
      <w:r w:rsidR="00C0136C" w:rsidRPr="008B39B3">
        <w:rPr>
          <w:b w:val="0"/>
          <w:sz w:val="20"/>
          <w:szCs w:val="20"/>
          <w:lang w:val="es-MX"/>
        </w:rPr>
        <w:t xml:space="preserve"> de </w:t>
      </w:r>
      <w:proofErr w:type="spellStart"/>
      <w:r w:rsidR="00C0136C" w:rsidRPr="008B39B3">
        <w:rPr>
          <w:b w:val="0"/>
          <w:sz w:val="20"/>
          <w:szCs w:val="20"/>
          <w:lang w:val="es-MX"/>
        </w:rPr>
        <w:t>Leon</w:t>
      </w:r>
      <w:proofErr w:type="spellEnd"/>
      <w:r w:rsidR="00C0136C" w:rsidRPr="008B39B3">
        <w:rPr>
          <w:b w:val="0"/>
          <w:sz w:val="20"/>
          <w:szCs w:val="20"/>
          <w:lang w:val="es-MX"/>
        </w:rPr>
        <w:t>. Leon, Guanajuato.</w:t>
      </w:r>
    </w:p>
    <w:p w:rsidR="00930B56" w:rsidRPr="008B39B3" w:rsidRDefault="00747B5D">
      <w:pPr>
        <w:pStyle w:val="JobTitle"/>
        <w:rPr>
          <w:sz w:val="20"/>
          <w:szCs w:val="20"/>
        </w:rPr>
      </w:pPr>
      <w:r w:rsidRPr="008B39B3">
        <w:rPr>
          <w:sz w:val="20"/>
          <w:szCs w:val="20"/>
        </w:rPr>
        <w:t>Bachelor’s Degree on Information Technologies Engineer</w:t>
      </w:r>
      <w:r w:rsidR="000B1940" w:rsidRPr="008B39B3">
        <w:rPr>
          <w:sz w:val="20"/>
          <w:szCs w:val="20"/>
        </w:rPr>
        <w:tab/>
      </w:r>
      <w:r w:rsidR="00484A86">
        <w:rPr>
          <w:sz w:val="20"/>
          <w:szCs w:val="20"/>
        </w:rPr>
        <w:t xml:space="preserve">April </w:t>
      </w:r>
      <w:r w:rsidRPr="008B39B3">
        <w:rPr>
          <w:sz w:val="20"/>
          <w:szCs w:val="20"/>
        </w:rPr>
        <w:t>2012</w:t>
      </w:r>
    </w:p>
    <w:p w:rsidR="00AC5B6A" w:rsidRPr="008B39B3" w:rsidRDefault="00AC5B6A" w:rsidP="00AC5B6A">
      <w:pPr>
        <w:pStyle w:val="Location"/>
        <w:ind w:left="0" w:firstLine="288"/>
        <w:rPr>
          <w:sz w:val="20"/>
          <w:szCs w:val="20"/>
        </w:rPr>
      </w:pPr>
    </w:p>
    <w:p w:rsidR="006A01DC" w:rsidRPr="008B39B3" w:rsidRDefault="006A01DC" w:rsidP="006A01DC">
      <w:pPr>
        <w:pStyle w:val="Location"/>
        <w:ind w:left="0" w:firstLine="288"/>
        <w:rPr>
          <w:sz w:val="20"/>
          <w:szCs w:val="20"/>
          <w:lang w:val="es-MX"/>
        </w:rPr>
      </w:pPr>
      <w:r w:rsidRPr="008B39B3">
        <w:rPr>
          <w:sz w:val="20"/>
          <w:szCs w:val="20"/>
          <w:lang w:val="es-MX"/>
        </w:rPr>
        <w:t xml:space="preserve">Universidad </w:t>
      </w:r>
      <w:proofErr w:type="spellStart"/>
      <w:r w:rsidRPr="008B39B3">
        <w:rPr>
          <w:sz w:val="20"/>
          <w:szCs w:val="20"/>
          <w:lang w:val="es-MX"/>
        </w:rPr>
        <w:t>Tecnologica</w:t>
      </w:r>
      <w:proofErr w:type="spellEnd"/>
      <w:r w:rsidRPr="008B39B3">
        <w:rPr>
          <w:sz w:val="20"/>
          <w:szCs w:val="20"/>
          <w:lang w:val="es-MX"/>
        </w:rPr>
        <w:t xml:space="preserve"> de </w:t>
      </w:r>
      <w:proofErr w:type="spellStart"/>
      <w:r w:rsidRPr="008B39B3">
        <w:rPr>
          <w:sz w:val="20"/>
          <w:szCs w:val="20"/>
          <w:lang w:val="es-MX"/>
        </w:rPr>
        <w:t>Leon</w:t>
      </w:r>
      <w:proofErr w:type="spellEnd"/>
      <w:r w:rsidRPr="008B39B3">
        <w:rPr>
          <w:sz w:val="20"/>
          <w:szCs w:val="20"/>
          <w:lang w:val="es-MX"/>
        </w:rPr>
        <w:t>. Leon, Guanajuato.</w:t>
      </w:r>
    </w:p>
    <w:p w:rsidR="006A01DC" w:rsidRPr="008B39B3" w:rsidRDefault="006A01DC" w:rsidP="006A01DC">
      <w:pPr>
        <w:pStyle w:val="JobTitle"/>
        <w:rPr>
          <w:sz w:val="20"/>
          <w:szCs w:val="20"/>
        </w:rPr>
      </w:pPr>
      <w:r w:rsidRPr="008B39B3">
        <w:rPr>
          <w:sz w:val="20"/>
          <w:szCs w:val="20"/>
        </w:rPr>
        <w:t>Technical Degree on Computer Systems</w:t>
      </w:r>
      <w:r w:rsidRPr="008B39B3">
        <w:rPr>
          <w:sz w:val="20"/>
          <w:szCs w:val="20"/>
        </w:rPr>
        <w:tab/>
      </w:r>
      <w:r w:rsidR="00484A86">
        <w:rPr>
          <w:sz w:val="20"/>
          <w:szCs w:val="20"/>
        </w:rPr>
        <w:t xml:space="preserve">April </w:t>
      </w:r>
      <w:r w:rsidRPr="008B39B3">
        <w:rPr>
          <w:sz w:val="20"/>
          <w:szCs w:val="20"/>
        </w:rPr>
        <w:t>2010</w:t>
      </w:r>
    </w:p>
    <w:p w:rsidR="006A01DC" w:rsidRPr="00484A86" w:rsidRDefault="006A01DC" w:rsidP="006A01DC">
      <w:pPr>
        <w:pStyle w:val="Location"/>
        <w:ind w:left="0" w:firstLine="288"/>
        <w:rPr>
          <w:sz w:val="20"/>
          <w:szCs w:val="20"/>
        </w:rPr>
      </w:pPr>
    </w:p>
    <w:p w:rsidR="006A01DC" w:rsidRPr="008B39B3" w:rsidRDefault="006A01DC" w:rsidP="006A01DC">
      <w:pPr>
        <w:pStyle w:val="Location"/>
        <w:ind w:left="0" w:firstLine="288"/>
        <w:rPr>
          <w:sz w:val="20"/>
          <w:szCs w:val="20"/>
          <w:lang w:val="es-MX"/>
        </w:rPr>
      </w:pPr>
      <w:r w:rsidRPr="008B39B3">
        <w:rPr>
          <w:sz w:val="20"/>
          <w:szCs w:val="20"/>
          <w:lang w:val="es-MX"/>
        </w:rPr>
        <w:t xml:space="preserve">Universidad de la Salle </w:t>
      </w:r>
      <w:proofErr w:type="spellStart"/>
      <w:r w:rsidRPr="008B39B3">
        <w:rPr>
          <w:sz w:val="20"/>
          <w:szCs w:val="20"/>
          <w:lang w:val="es-MX"/>
        </w:rPr>
        <w:t>Baj</w:t>
      </w:r>
      <w:r w:rsidR="00D00B4C" w:rsidRPr="008B39B3">
        <w:rPr>
          <w:sz w:val="20"/>
          <w:szCs w:val="20"/>
          <w:lang w:val="es-MX"/>
        </w:rPr>
        <w:t>i</w:t>
      </w:r>
      <w:r w:rsidRPr="008B39B3">
        <w:rPr>
          <w:sz w:val="20"/>
          <w:szCs w:val="20"/>
          <w:lang w:val="es-MX"/>
        </w:rPr>
        <w:t>o</w:t>
      </w:r>
      <w:proofErr w:type="spellEnd"/>
      <w:r w:rsidRPr="008B39B3">
        <w:rPr>
          <w:sz w:val="20"/>
          <w:szCs w:val="20"/>
          <w:lang w:val="es-MX"/>
        </w:rPr>
        <w:t xml:space="preserve"> Campus Campestre </w:t>
      </w:r>
      <w:proofErr w:type="spellStart"/>
      <w:r w:rsidRPr="008B39B3">
        <w:rPr>
          <w:sz w:val="20"/>
          <w:szCs w:val="20"/>
          <w:lang w:val="es-MX"/>
        </w:rPr>
        <w:t>Leon</w:t>
      </w:r>
      <w:proofErr w:type="spellEnd"/>
      <w:r w:rsidRPr="008B39B3">
        <w:rPr>
          <w:sz w:val="20"/>
          <w:szCs w:val="20"/>
          <w:lang w:val="es-MX"/>
        </w:rPr>
        <w:t>, Guanajuato.</w:t>
      </w:r>
    </w:p>
    <w:p w:rsidR="006A01DC" w:rsidRPr="008B39B3" w:rsidRDefault="006A01DC" w:rsidP="006A01DC">
      <w:pPr>
        <w:pStyle w:val="JobTitle"/>
        <w:rPr>
          <w:sz w:val="20"/>
          <w:szCs w:val="20"/>
        </w:rPr>
      </w:pPr>
      <w:r w:rsidRPr="008B39B3">
        <w:rPr>
          <w:sz w:val="20"/>
          <w:szCs w:val="20"/>
        </w:rPr>
        <w:t>Diploma in Software Development (.NET Framework 3.5)</w:t>
      </w:r>
      <w:r w:rsidRPr="008B39B3">
        <w:rPr>
          <w:sz w:val="20"/>
          <w:szCs w:val="20"/>
        </w:rPr>
        <w:tab/>
      </w:r>
      <w:r w:rsidR="00BB42C6">
        <w:rPr>
          <w:sz w:val="20"/>
          <w:szCs w:val="20"/>
        </w:rPr>
        <w:t xml:space="preserve">June </w:t>
      </w:r>
      <w:r w:rsidRPr="008B39B3">
        <w:rPr>
          <w:sz w:val="20"/>
          <w:szCs w:val="20"/>
        </w:rPr>
        <w:t>2010</w:t>
      </w:r>
    </w:p>
    <w:p w:rsidR="00930B56" w:rsidRPr="008B39B3" w:rsidRDefault="006A01DC" w:rsidP="006A01DC">
      <w:pPr>
        <w:pStyle w:val="SectionHeading"/>
        <w:rPr>
          <w:sz w:val="20"/>
          <w:szCs w:val="20"/>
        </w:rPr>
      </w:pPr>
      <w:r w:rsidRPr="008B39B3">
        <w:rPr>
          <w:sz w:val="20"/>
          <w:szCs w:val="20"/>
        </w:rPr>
        <w:t xml:space="preserve"> </w:t>
      </w:r>
      <w:r w:rsidR="00AC5B6A" w:rsidRPr="008B39B3">
        <w:rPr>
          <w:sz w:val="20"/>
          <w:szCs w:val="20"/>
        </w:rPr>
        <w:t>TRAINING</w:t>
      </w:r>
    </w:p>
    <w:p w:rsidR="00A83F6F" w:rsidRPr="008B39B3" w:rsidRDefault="00342B2A" w:rsidP="00A83F6F">
      <w:pPr>
        <w:pStyle w:val="NormalBodyText"/>
        <w:rPr>
          <w:sz w:val="20"/>
          <w:szCs w:val="20"/>
        </w:rPr>
      </w:pPr>
      <w:r>
        <w:rPr>
          <w:sz w:val="20"/>
          <w:szCs w:val="20"/>
        </w:rPr>
        <w:t>Automated Testing Framework with Selenium (Plural Sight)</w:t>
      </w:r>
      <w:r w:rsidR="00A83F6F" w:rsidRPr="008B39B3">
        <w:rPr>
          <w:sz w:val="20"/>
          <w:szCs w:val="20"/>
        </w:rPr>
        <w:t xml:space="preserve"> </w:t>
      </w:r>
      <w:r w:rsidR="00A83F6F" w:rsidRPr="008B39B3">
        <w:rPr>
          <w:sz w:val="20"/>
          <w:szCs w:val="20"/>
        </w:rPr>
        <w:tab/>
      </w:r>
      <w:sdt>
        <w:sdtPr>
          <w:rPr>
            <w:sz w:val="20"/>
            <w:szCs w:val="20"/>
          </w:rPr>
          <w:id w:val="1862462717"/>
          <w:placeholder>
            <w:docPart w:val="59D8B32EA2E649DD834E07875722B865"/>
          </w:placeholder>
          <w:date w:fullDate="2016-01-31T00:00:00Z">
            <w:dateFormat w:val="MMMM yyyy"/>
            <w:lid w:val="en-US"/>
            <w:storeMappedDataAs w:val="dateTime"/>
            <w:calendar w:val="gregorian"/>
          </w:date>
        </w:sdtPr>
        <w:sdtEndPr/>
        <w:sdtContent>
          <w:r>
            <w:rPr>
              <w:sz w:val="20"/>
              <w:szCs w:val="20"/>
            </w:rPr>
            <w:t>January 2016</w:t>
          </w:r>
        </w:sdtContent>
      </w:sdt>
    </w:p>
    <w:p w:rsidR="00A83F6F" w:rsidRPr="008B39B3" w:rsidRDefault="00342B2A" w:rsidP="00A83F6F">
      <w:pPr>
        <w:pStyle w:val="NormalBodyText"/>
        <w:rPr>
          <w:sz w:val="20"/>
          <w:szCs w:val="20"/>
        </w:rPr>
      </w:pPr>
      <w:r>
        <w:rPr>
          <w:sz w:val="20"/>
          <w:szCs w:val="20"/>
        </w:rPr>
        <w:t>Automated Web Testing with Selenium (Plural Sight)</w:t>
      </w:r>
      <w:r w:rsidR="00DE7868" w:rsidRPr="008B39B3">
        <w:rPr>
          <w:sz w:val="20"/>
          <w:szCs w:val="20"/>
        </w:rPr>
        <w:t xml:space="preserve"> </w:t>
      </w:r>
      <w:r w:rsidR="00A83F6F" w:rsidRPr="008B39B3">
        <w:rPr>
          <w:sz w:val="20"/>
          <w:szCs w:val="20"/>
        </w:rPr>
        <w:t xml:space="preserve"> </w:t>
      </w:r>
      <w:r w:rsidR="00A83F6F" w:rsidRPr="008B39B3">
        <w:rPr>
          <w:sz w:val="20"/>
          <w:szCs w:val="20"/>
        </w:rPr>
        <w:tab/>
      </w:r>
      <w:sdt>
        <w:sdtPr>
          <w:rPr>
            <w:sz w:val="20"/>
            <w:szCs w:val="20"/>
          </w:rPr>
          <w:id w:val="-1832971331"/>
          <w:placeholder>
            <w:docPart w:val="0746C3C66B1349489403A6D2DE08C515"/>
          </w:placeholder>
          <w:date w:fullDate="2015-08-26T00:00:00Z">
            <w:dateFormat w:val="MMMM yyyy"/>
            <w:lid w:val="en-US"/>
            <w:storeMappedDataAs w:val="dateTime"/>
            <w:calendar w:val="gregorian"/>
          </w:date>
        </w:sdtPr>
        <w:sdtEndPr/>
        <w:sdtContent>
          <w:r>
            <w:rPr>
              <w:sz w:val="20"/>
              <w:szCs w:val="20"/>
            </w:rPr>
            <w:t>August 2015</w:t>
          </w:r>
        </w:sdtContent>
      </w:sdt>
    </w:p>
    <w:p w:rsidR="00A83F6F" w:rsidRPr="008B39B3" w:rsidRDefault="00A83F6F" w:rsidP="00A83F6F">
      <w:pPr>
        <w:pStyle w:val="NormalBodyText"/>
        <w:rPr>
          <w:sz w:val="20"/>
          <w:szCs w:val="20"/>
        </w:rPr>
      </w:pPr>
      <w:r w:rsidRPr="008B39B3">
        <w:rPr>
          <w:sz w:val="20"/>
          <w:szCs w:val="20"/>
        </w:rPr>
        <w:t xml:space="preserve">ISTQB Training for ISTQB Foundational Level Certification </w:t>
      </w:r>
      <w:r w:rsidRPr="008B39B3">
        <w:rPr>
          <w:sz w:val="20"/>
          <w:szCs w:val="20"/>
        </w:rPr>
        <w:tab/>
      </w:r>
      <w:sdt>
        <w:sdtPr>
          <w:rPr>
            <w:sz w:val="20"/>
            <w:szCs w:val="20"/>
          </w:rPr>
          <w:id w:val="1110247058"/>
          <w:placeholder>
            <w:docPart w:val="1141A14439754DBBA2442C6ACB3D5B67"/>
          </w:placeholder>
          <w:date w:fullDate="2015-05-11T00:00:00Z">
            <w:dateFormat w:val="MMMM yyyy"/>
            <w:lid w:val="en-US"/>
            <w:storeMappedDataAs w:val="dateTime"/>
            <w:calendar w:val="gregorian"/>
          </w:date>
        </w:sdtPr>
        <w:sdtEndPr/>
        <w:sdtContent>
          <w:r w:rsidR="00342B2A">
            <w:rPr>
              <w:sz w:val="20"/>
              <w:szCs w:val="20"/>
            </w:rPr>
            <w:t>May 2015</w:t>
          </w:r>
        </w:sdtContent>
      </w:sdt>
    </w:p>
    <w:p w:rsidR="00C263A0" w:rsidRPr="008B39B3" w:rsidRDefault="007230A9" w:rsidP="00A83F6F">
      <w:pPr>
        <w:pStyle w:val="NormalBodyText"/>
        <w:rPr>
          <w:sz w:val="20"/>
          <w:szCs w:val="20"/>
        </w:rPr>
      </w:pPr>
      <w:r w:rsidRPr="008B39B3">
        <w:rPr>
          <w:sz w:val="20"/>
          <w:szCs w:val="20"/>
        </w:rPr>
        <w:t>Automation Training in RFT</w:t>
      </w:r>
      <w:r w:rsidR="007870C3" w:rsidRPr="008B39B3">
        <w:rPr>
          <w:sz w:val="20"/>
          <w:szCs w:val="20"/>
        </w:rPr>
        <w:tab/>
      </w:r>
      <w:sdt>
        <w:sdtPr>
          <w:rPr>
            <w:sz w:val="20"/>
            <w:szCs w:val="20"/>
          </w:rPr>
          <w:id w:val="884690049"/>
          <w:placeholder>
            <w:docPart w:val="04720C599BBF4CDD84ECB49F8EA4E5D8"/>
          </w:placeholder>
          <w:date w:fullDate="2015-02-01T00:00:00Z">
            <w:dateFormat w:val="MMMM yyyy"/>
            <w:lid w:val="en-US"/>
            <w:storeMappedDataAs w:val="dateTime"/>
            <w:calendar w:val="gregorian"/>
          </w:date>
        </w:sdtPr>
        <w:sdtEndPr/>
        <w:sdtContent>
          <w:r w:rsidRPr="008B39B3">
            <w:rPr>
              <w:sz w:val="20"/>
              <w:szCs w:val="20"/>
            </w:rPr>
            <w:t>February 2015</w:t>
          </w:r>
        </w:sdtContent>
      </w:sdt>
    </w:p>
    <w:p w:rsidR="00C263A0" w:rsidRPr="008B39B3" w:rsidRDefault="007230A9" w:rsidP="00F03F1A">
      <w:pPr>
        <w:pStyle w:val="NormalBodyText"/>
        <w:rPr>
          <w:sz w:val="20"/>
          <w:szCs w:val="20"/>
        </w:rPr>
      </w:pPr>
      <w:r w:rsidRPr="008B39B3">
        <w:rPr>
          <w:sz w:val="20"/>
          <w:szCs w:val="20"/>
        </w:rPr>
        <w:t>Multi Browser Compatibility Testing</w:t>
      </w:r>
      <w:r w:rsidR="00C263A0" w:rsidRPr="008B39B3">
        <w:rPr>
          <w:sz w:val="20"/>
          <w:szCs w:val="20"/>
        </w:rPr>
        <w:tab/>
      </w:r>
      <w:sdt>
        <w:sdtPr>
          <w:rPr>
            <w:sz w:val="20"/>
            <w:szCs w:val="20"/>
          </w:rPr>
          <w:id w:val="121960721"/>
          <w:placeholder>
            <w:docPart w:val="206A7CEDAA9945BEB22A5DE3DF44E681"/>
          </w:placeholder>
          <w:date w:fullDate="2014-03-01T00:00:00Z">
            <w:dateFormat w:val="MMMM yyyy"/>
            <w:lid w:val="en-US"/>
            <w:storeMappedDataAs w:val="dateTime"/>
            <w:calendar w:val="gregorian"/>
          </w:date>
        </w:sdtPr>
        <w:sdtEndPr/>
        <w:sdtContent>
          <w:r w:rsidRPr="008B39B3">
            <w:rPr>
              <w:sz w:val="20"/>
              <w:szCs w:val="20"/>
            </w:rPr>
            <w:t>March 2014</w:t>
          </w:r>
        </w:sdtContent>
      </w:sdt>
      <w:r w:rsidRPr="008B39B3">
        <w:rPr>
          <w:sz w:val="20"/>
          <w:szCs w:val="20"/>
        </w:rPr>
        <w:t xml:space="preserve"> </w:t>
      </w:r>
    </w:p>
    <w:p w:rsidR="00F03F1A" w:rsidRPr="008B39B3" w:rsidRDefault="00F03F1A" w:rsidP="00F03F1A">
      <w:pPr>
        <w:pStyle w:val="NormalBodyText"/>
        <w:rPr>
          <w:sz w:val="20"/>
          <w:szCs w:val="20"/>
        </w:rPr>
      </w:pPr>
      <w:r w:rsidRPr="008B39B3">
        <w:rPr>
          <w:sz w:val="20"/>
          <w:szCs w:val="20"/>
        </w:rPr>
        <w:t>Web Accessibility Testing and Tools Training</w:t>
      </w:r>
      <w:r w:rsidRPr="008B39B3">
        <w:rPr>
          <w:sz w:val="20"/>
          <w:szCs w:val="20"/>
        </w:rPr>
        <w:tab/>
      </w:r>
      <w:sdt>
        <w:sdtPr>
          <w:rPr>
            <w:sz w:val="20"/>
            <w:szCs w:val="20"/>
          </w:rPr>
          <w:id w:val="1233891080"/>
          <w:placeholder>
            <w:docPart w:val="3C0083E98FE043CCBF41E50954052EF7"/>
          </w:placeholder>
          <w:date w:fullDate="2013-04-01T00:00:00Z">
            <w:dateFormat w:val="MMMM yyyy"/>
            <w:lid w:val="en-US"/>
            <w:storeMappedDataAs w:val="dateTime"/>
            <w:calendar w:val="gregorian"/>
          </w:date>
        </w:sdtPr>
        <w:sdtEndPr/>
        <w:sdtContent>
          <w:r w:rsidRPr="008B39B3">
            <w:rPr>
              <w:sz w:val="20"/>
              <w:szCs w:val="20"/>
            </w:rPr>
            <w:t>April 2013</w:t>
          </w:r>
        </w:sdtContent>
      </w:sdt>
      <w:r w:rsidRPr="008B39B3">
        <w:rPr>
          <w:sz w:val="20"/>
          <w:szCs w:val="20"/>
        </w:rPr>
        <w:t xml:space="preserve"> </w:t>
      </w:r>
    </w:p>
    <w:p w:rsidR="00F03F1A" w:rsidRPr="008B39B3" w:rsidRDefault="00F03F1A" w:rsidP="00F03F1A">
      <w:pPr>
        <w:pStyle w:val="NormalBodyText"/>
        <w:rPr>
          <w:sz w:val="20"/>
          <w:szCs w:val="20"/>
        </w:rPr>
      </w:pPr>
      <w:r w:rsidRPr="008B39B3">
        <w:rPr>
          <w:sz w:val="20"/>
          <w:szCs w:val="20"/>
        </w:rPr>
        <w:t>Software Testing Lifecycle</w:t>
      </w:r>
      <w:r w:rsidRPr="008B39B3">
        <w:rPr>
          <w:sz w:val="20"/>
          <w:szCs w:val="20"/>
        </w:rPr>
        <w:tab/>
      </w:r>
      <w:sdt>
        <w:sdtPr>
          <w:rPr>
            <w:sz w:val="20"/>
            <w:szCs w:val="20"/>
          </w:rPr>
          <w:id w:val="408663968"/>
          <w:placeholder>
            <w:docPart w:val="34C585BA4CEC4CEBB585970B73EA6D23"/>
          </w:placeholder>
          <w:date w:fullDate="2013-01-01T00:00:00Z">
            <w:dateFormat w:val="MMMM yyyy"/>
            <w:lid w:val="en-US"/>
            <w:storeMappedDataAs w:val="dateTime"/>
            <w:calendar w:val="gregorian"/>
          </w:date>
        </w:sdtPr>
        <w:sdtEndPr/>
        <w:sdtContent>
          <w:r w:rsidRPr="008B39B3">
            <w:rPr>
              <w:sz w:val="20"/>
              <w:szCs w:val="20"/>
            </w:rPr>
            <w:t>January 2013</w:t>
          </w:r>
        </w:sdtContent>
      </w:sdt>
    </w:p>
    <w:p w:rsidR="00F03F1A" w:rsidRPr="008B39B3" w:rsidRDefault="00F03F1A" w:rsidP="00F03F1A">
      <w:pPr>
        <w:pStyle w:val="NormalBodyText"/>
        <w:rPr>
          <w:sz w:val="20"/>
          <w:szCs w:val="20"/>
        </w:rPr>
      </w:pPr>
      <w:r w:rsidRPr="008B39B3">
        <w:rPr>
          <w:sz w:val="20"/>
          <w:szCs w:val="20"/>
        </w:rPr>
        <w:t>V-Model Training</w:t>
      </w:r>
      <w:r w:rsidRPr="008B39B3">
        <w:rPr>
          <w:sz w:val="20"/>
          <w:szCs w:val="20"/>
        </w:rPr>
        <w:tab/>
      </w:r>
      <w:sdt>
        <w:sdtPr>
          <w:rPr>
            <w:sz w:val="20"/>
            <w:szCs w:val="20"/>
          </w:rPr>
          <w:id w:val="-841316697"/>
          <w:placeholder>
            <w:docPart w:val="D0FB1E63683E470D8F18366877D1A32A"/>
          </w:placeholder>
          <w:date w:fullDate="2013-01-01T00:00:00Z">
            <w:dateFormat w:val="MMMM yyyy"/>
            <w:lid w:val="en-US"/>
            <w:storeMappedDataAs w:val="dateTime"/>
            <w:calendar w:val="gregorian"/>
          </w:date>
        </w:sdtPr>
        <w:sdtEndPr/>
        <w:sdtContent>
          <w:r w:rsidRPr="008B39B3">
            <w:rPr>
              <w:sz w:val="20"/>
              <w:szCs w:val="20"/>
            </w:rPr>
            <w:t>January 2013</w:t>
          </w:r>
        </w:sdtContent>
      </w:sdt>
    </w:p>
    <w:p w:rsidR="00F03F1A" w:rsidRPr="008B39B3" w:rsidRDefault="00F03F1A" w:rsidP="00F03F1A">
      <w:pPr>
        <w:pStyle w:val="NormalBodyText"/>
        <w:rPr>
          <w:sz w:val="20"/>
          <w:szCs w:val="20"/>
        </w:rPr>
      </w:pPr>
      <w:r w:rsidRPr="008B39B3">
        <w:rPr>
          <w:sz w:val="20"/>
          <w:szCs w:val="20"/>
        </w:rPr>
        <w:t>Defect Lifecycle Training</w:t>
      </w:r>
      <w:r w:rsidRPr="008B39B3">
        <w:rPr>
          <w:sz w:val="20"/>
          <w:szCs w:val="20"/>
        </w:rPr>
        <w:tab/>
      </w:r>
      <w:sdt>
        <w:sdtPr>
          <w:rPr>
            <w:sz w:val="20"/>
            <w:szCs w:val="20"/>
          </w:rPr>
          <w:id w:val="976108251"/>
          <w:placeholder>
            <w:docPart w:val="DB1838A6F24949F4BFFED8E544DA9CF2"/>
          </w:placeholder>
          <w:date w:fullDate="2013-01-01T00:00:00Z">
            <w:dateFormat w:val="MMMM yyyy"/>
            <w:lid w:val="en-US"/>
            <w:storeMappedDataAs w:val="dateTime"/>
            <w:calendar w:val="gregorian"/>
          </w:date>
        </w:sdtPr>
        <w:sdtEndPr/>
        <w:sdtContent>
          <w:r w:rsidRPr="008B39B3">
            <w:rPr>
              <w:sz w:val="20"/>
              <w:szCs w:val="20"/>
            </w:rPr>
            <w:t>January 2013</w:t>
          </w:r>
        </w:sdtContent>
      </w:sdt>
    </w:p>
    <w:p w:rsidR="00F03F1A" w:rsidRPr="008B39B3" w:rsidRDefault="00F03F1A" w:rsidP="00F03F1A">
      <w:pPr>
        <w:pStyle w:val="NormalBodyText"/>
        <w:rPr>
          <w:sz w:val="20"/>
          <w:szCs w:val="20"/>
        </w:rPr>
      </w:pPr>
      <w:r w:rsidRPr="008B39B3">
        <w:rPr>
          <w:sz w:val="20"/>
          <w:szCs w:val="20"/>
        </w:rPr>
        <w:t>SDLC Training</w:t>
      </w:r>
      <w:r w:rsidRPr="008B39B3">
        <w:rPr>
          <w:sz w:val="20"/>
          <w:szCs w:val="20"/>
        </w:rPr>
        <w:tab/>
      </w:r>
      <w:sdt>
        <w:sdtPr>
          <w:rPr>
            <w:sz w:val="20"/>
            <w:szCs w:val="20"/>
          </w:rPr>
          <w:id w:val="-870374638"/>
          <w:placeholder>
            <w:docPart w:val="AA4527039B3F4EF9A6AC6DBF6E451FB5"/>
          </w:placeholder>
          <w:date w:fullDate="2012-12-01T00:00:00Z">
            <w:dateFormat w:val="MMMM yyyy"/>
            <w:lid w:val="en-US"/>
            <w:storeMappedDataAs w:val="dateTime"/>
            <w:calendar w:val="gregorian"/>
          </w:date>
        </w:sdtPr>
        <w:sdtEndPr/>
        <w:sdtContent>
          <w:r w:rsidRPr="008B39B3">
            <w:rPr>
              <w:sz w:val="20"/>
              <w:szCs w:val="20"/>
            </w:rPr>
            <w:t>December 2012</w:t>
          </w:r>
        </w:sdtContent>
      </w:sdt>
    </w:p>
    <w:p w:rsidR="00F03F1A" w:rsidRPr="008B39B3" w:rsidRDefault="00F03F1A" w:rsidP="00F03F1A">
      <w:pPr>
        <w:pStyle w:val="NormalBodyText"/>
        <w:rPr>
          <w:sz w:val="20"/>
          <w:szCs w:val="20"/>
        </w:rPr>
      </w:pPr>
      <w:r w:rsidRPr="008B39B3">
        <w:rPr>
          <w:sz w:val="20"/>
          <w:szCs w:val="20"/>
        </w:rPr>
        <w:t>Software Development Diploma in .NET Framework 3.5</w:t>
      </w:r>
      <w:r w:rsidRPr="008B39B3">
        <w:rPr>
          <w:sz w:val="20"/>
          <w:szCs w:val="20"/>
        </w:rPr>
        <w:tab/>
      </w:r>
      <w:sdt>
        <w:sdtPr>
          <w:rPr>
            <w:sz w:val="20"/>
            <w:szCs w:val="20"/>
          </w:rPr>
          <w:id w:val="710154496"/>
          <w:placeholder>
            <w:docPart w:val="41D9E9D2FFF440238A724613FF85963A"/>
          </w:placeholder>
          <w:date w:fullDate="2010-06-01T00:00:00Z">
            <w:dateFormat w:val="MMMM yyyy"/>
            <w:lid w:val="en-US"/>
            <w:storeMappedDataAs w:val="dateTime"/>
            <w:calendar w:val="gregorian"/>
          </w:date>
        </w:sdtPr>
        <w:sdtEndPr/>
        <w:sdtContent>
          <w:r w:rsidRPr="008B39B3">
            <w:rPr>
              <w:sz w:val="20"/>
              <w:szCs w:val="20"/>
            </w:rPr>
            <w:t>June 2010</w:t>
          </w:r>
        </w:sdtContent>
      </w:sdt>
      <w:r w:rsidRPr="008B39B3">
        <w:rPr>
          <w:sz w:val="20"/>
          <w:szCs w:val="20"/>
        </w:rPr>
        <w:t xml:space="preserve"> </w:t>
      </w:r>
    </w:p>
    <w:p w:rsidR="00F03F1A" w:rsidRPr="008B39B3" w:rsidRDefault="00F03F1A" w:rsidP="00F03F1A">
      <w:pPr>
        <w:pStyle w:val="NormalBodyText"/>
        <w:rPr>
          <w:sz w:val="20"/>
          <w:szCs w:val="20"/>
        </w:rPr>
      </w:pPr>
      <w:proofErr w:type="gramStart"/>
      <w:r w:rsidRPr="008B39B3">
        <w:rPr>
          <w:sz w:val="20"/>
          <w:szCs w:val="20"/>
        </w:rPr>
        <w:t>Three Layer Architecture in VB</w:t>
      </w:r>
      <w:r w:rsidR="00CD69D4">
        <w:rPr>
          <w:sz w:val="20"/>
          <w:szCs w:val="20"/>
        </w:rPr>
        <w:t xml:space="preserve"> </w:t>
      </w:r>
      <w:r w:rsidRPr="008B39B3">
        <w:rPr>
          <w:sz w:val="20"/>
          <w:szCs w:val="20"/>
        </w:rPr>
        <w:t>NET</w:t>
      </w:r>
      <w:r w:rsidRPr="008B39B3">
        <w:rPr>
          <w:sz w:val="20"/>
          <w:szCs w:val="20"/>
        </w:rPr>
        <w:tab/>
      </w:r>
      <w:sdt>
        <w:sdtPr>
          <w:rPr>
            <w:sz w:val="20"/>
            <w:szCs w:val="20"/>
          </w:rPr>
          <w:id w:val="2022501876"/>
          <w:placeholder>
            <w:docPart w:val="075C7F8A85D94B05879951DCF2E2CE68"/>
          </w:placeholder>
          <w:date w:fullDate="2010-06-01T00:00:00Z">
            <w:dateFormat w:val="MMMM yyyy"/>
            <w:lid w:val="en-US"/>
            <w:storeMappedDataAs w:val="dateTime"/>
            <w:calendar w:val="gregorian"/>
          </w:date>
        </w:sdtPr>
        <w:sdtEndPr/>
        <w:sdtContent>
          <w:r w:rsidRPr="008B39B3">
            <w:rPr>
              <w:sz w:val="20"/>
              <w:szCs w:val="20"/>
            </w:rPr>
            <w:t>June 2010</w:t>
          </w:r>
          <w:proofErr w:type="gramEnd"/>
        </w:sdtContent>
      </w:sdt>
    </w:p>
    <w:p w:rsidR="00C263A0" w:rsidRPr="008B39B3" w:rsidRDefault="00C263A0" w:rsidP="00245298">
      <w:pPr>
        <w:pStyle w:val="NormalBodyText"/>
        <w:rPr>
          <w:sz w:val="20"/>
          <w:szCs w:val="20"/>
        </w:rPr>
      </w:pPr>
    </w:p>
    <w:p w:rsidR="006B05EA" w:rsidRPr="008B39B3" w:rsidRDefault="006B05EA" w:rsidP="00CA4350">
      <w:pPr>
        <w:pStyle w:val="NormalBodyText"/>
        <w:rPr>
          <w:b/>
          <w:i/>
          <w:sz w:val="20"/>
          <w:szCs w:val="20"/>
        </w:rPr>
      </w:pPr>
    </w:p>
    <w:p w:rsidR="006B05EA" w:rsidRPr="008B39B3" w:rsidRDefault="006B05EA" w:rsidP="00CA4350">
      <w:pPr>
        <w:pStyle w:val="NormalBodyText"/>
        <w:rPr>
          <w:b/>
          <w:i/>
          <w:sz w:val="20"/>
          <w:szCs w:val="20"/>
        </w:rPr>
      </w:pPr>
    </w:p>
    <w:p w:rsidR="001D138C" w:rsidRDefault="001D138C" w:rsidP="00CA4350">
      <w:pPr>
        <w:pStyle w:val="NormalBodyText"/>
        <w:rPr>
          <w:b/>
          <w:i/>
          <w:sz w:val="20"/>
          <w:szCs w:val="20"/>
        </w:rPr>
      </w:pPr>
    </w:p>
    <w:p w:rsidR="001D138C" w:rsidRDefault="001D138C" w:rsidP="00CA4350">
      <w:pPr>
        <w:pStyle w:val="NormalBodyText"/>
        <w:rPr>
          <w:b/>
          <w:i/>
          <w:sz w:val="20"/>
          <w:szCs w:val="20"/>
        </w:rPr>
      </w:pPr>
    </w:p>
    <w:p w:rsidR="00CA4350" w:rsidRPr="008B39B3" w:rsidRDefault="00CA4350" w:rsidP="00CA4350">
      <w:pPr>
        <w:pStyle w:val="NormalBodyText"/>
        <w:rPr>
          <w:b/>
          <w:i/>
          <w:sz w:val="20"/>
          <w:szCs w:val="20"/>
        </w:rPr>
      </w:pPr>
      <w:r w:rsidRPr="008B39B3">
        <w:rPr>
          <w:b/>
          <w:i/>
          <w:sz w:val="20"/>
          <w:szCs w:val="20"/>
        </w:rPr>
        <w:lastRenderedPageBreak/>
        <w:t>Technical Skills</w:t>
      </w:r>
    </w:p>
    <w:p w:rsidR="00CA4350" w:rsidRPr="008B39B3" w:rsidRDefault="00953326" w:rsidP="00CA4350">
      <w:pPr>
        <w:pStyle w:val="NormalBodyText"/>
        <w:rPr>
          <w:b/>
          <w:sz w:val="20"/>
          <w:szCs w:val="20"/>
        </w:rPr>
      </w:pPr>
      <w:r w:rsidRPr="008B39B3">
        <w:rPr>
          <w:b/>
          <w:sz w:val="20"/>
          <w:szCs w:val="20"/>
        </w:rPr>
        <w:t>Quality Tools</w:t>
      </w:r>
    </w:p>
    <w:p w:rsidR="00CA4350" w:rsidRPr="008B39B3" w:rsidRDefault="00CA4350" w:rsidP="00CA4350">
      <w:pPr>
        <w:pStyle w:val="NormalBodyText"/>
        <w:rPr>
          <w:sz w:val="20"/>
          <w:szCs w:val="20"/>
        </w:rPr>
      </w:pPr>
      <w:r w:rsidRPr="008B39B3">
        <w:rPr>
          <w:sz w:val="20"/>
          <w:szCs w:val="20"/>
        </w:rPr>
        <w:t>Lean Concepts, Waste Elimination, Muda, 7/8 wastes, Value Steam Mapping, Cycle Time Reduction, Continuous Flow, Kanban, 5S, Standard Work, Poka yoke, Kaizen, TPM, Visual Control, Statistical Quality Control.</w:t>
      </w:r>
    </w:p>
    <w:p w:rsidR="00CA4350" w:rsidRPr="008B39B3" w:rsidRDefault="00CA4350" w:rsidP="00CA4350">
      <w:pPr>
        <w:pStyle w:val="NormalBodyText"/>
        <w:rPr>
          <w:sz w:val="20"/>
          <w:szCs w:val="20"/>
        </w:rPr>
      </w:pPr>
    </w:p>
    <w:p w:rsidR="00CA4350" w:rsidRPr="008B39B3" w:rsidRDefault="00CA4350" w:rsidP="00CA4350">
      <w:pPr>
        <w:pStyle w:val="NormalBodyText"/>
        <w:rPr>
          <w:b/>
          <w:sz w:val="20"/>
          <w:szCs w:val="20"/>
        </w:rPr>
      </w:pPr>
      <w:r w:rsidRPr="008B39B3">
        <w:rPr>
          <w:b/>
          <w:sz w:val="20"/>
          <w:szCs w:val="20"/>
        </w:rPr>
        <w:t>Testing Tools</w:t>
      </w:r>
    </w:p>
    <w:p w:rsidR="00CA4350" w:rsidRPr="008B39B3" w:rsidRDefault="00773716" w:rsidP="00CA4350">
      <w:pPr>
        <w:pStyle w:val="NormalBodyText"/>
        <w:rPr>
          <w:sz w:val="20"/>
          <w:szCs w:val="20"/>
        </w:rPr>
      </w:pPr>
      <w:r>
        <w:rPr>
          <w:sz w:val="20"/>
          <w:szCs w:val="20"/>
        </w:rPr>
        <w:t xml:space="preserve">Selenium Web Driver, </w:t>
      </w:r>
      <w:r w:rsidR="00075EF0">
        <w:rPr>
          <w:sz w:val="20"/>
          <w:szCs w:val="20"/>
        </w:rPr>
        <w:t xml:space="preserve">Team Foundation Server, </w:t>
      </w:r>
      <w:r w:rsidR="00CA4350" w:rsidRPr="008B39B3">
        <w:rPr>
          <w:sz w:val="20"/>
          <w:szCs w:val="20"/>
        </w:rPr>
        <w:t xml:space="preserve">Rational Clear Quest, Rational Requisite Pro, Rational Quality Manager, Total Validator Tool, Juicy Studio, Chrome Vox Screen Reader, SharePoint </w:t>
      </w:r>
      <w:r w:rsidR="00F535B4">
        <w:rPr>
          <w:sz w:val="20"/>
          <w:szCs w:val="20"/>
        </w:rPr>
        <w:t xml:space="preserve">2010, Excel Macros Development, </w:t>
      </w:r>
      <w:r w:rsidR="00CA4350" w:rsidRPr="008B39B3">
        <w:rPr>
          <w:sz w:val="20"/>
          <w:szCs w:val="20"/>
        </w:rPr>
        <w:t>CA Lisa, iMac OS Installation and configuration. Command lin</w:t>
      </w:r>
      <w:r w:rsidR="00F535B4">
        <w:rPr>
          <w:sz w:val="20"/>
          <w:szCs w:val="20"/>
        </w:rPr>
        <w:t>e handling</w:t>
      </w:r>
      <w:r w:rsidR="00CA4350" w:rsidRPr="008B39B3">
        <w:rPr>
          <w:sz w:val="20"/>
          <w:szCs w:val="20"/>
        </w:rPr>
        <w:t>, SOAP UI</w:t>
      </w:r>
    </w:p>
    <w:p w:rsidR="00953326" w:rsidRPr="008B39B3" w:rsidRDefault="00953326" w:rsidP="00CA4350">
      <w:pPr>
        <w:pStyle w:val="NormalBodyText"/>
        <w:rPr>
          <w:sz w:val="20"/>
          <w:szCs w:val="20"/>
        </w:rPr>
      </w:pPr>
    </w:p>
    <w:p w:rsidR="00CA4350" w:rsidRPr="008B39B3" w:rsidRDefault="00CA4350" w:rsidP="00CA4350">
      <w:pPr>
        <w:pStyle w:val="NormalBodyText"/>
        <w:rPr>
          <w:b/>
          <w:sz w:val="20"/>
          <w:szCs w:val="20"/>
        </w:rPr>
      </w:pPr>
      <w:r w:rsidRPr="008B39B3">
        <w:rPr>
          <w:b/>
          <w:sz w:val="20"/>
          <w:szCs w:val="20"/>
        </w:rPr>
        <w:t>Application Servers, IDEs, Build and integration tools</w:t>
      </w:r>
    </w:p>
    <w:p w:rsidR="00CA4350" w:rsidRPr="008B39B3" w:rsidRDefault="00D55BC8" w:rsidP="00CA4350">
      <w:pPr>
        <w:pStyle w:val="NormalBodyText"/>
        <w:rPr>
          <w:sz w:val="20"/>
          <w:szCs w:val="20"/>
        </w:rPr>
      </w:pPr>
      <w:r>
        <w:rPr>
          <w:sz w:val="20"/>
          <w:szCs w:val="20"/>
        </w:rPr>
        <w:t>Eclipse</w:t>
      </w:r>
      <w:r w:rsidR="00CA4350" w:rsidRPr="008B39B3">
        <w:rPr>
          <w:sz w:val="20"/>
          <w:szCs w:val="20"/>
        </w:rPr>
        <w:t>, SVN, NetBeans, MS SQL Management Studio, MySQL Workbench</w:t>
      </w:r>
    </w:p>
    <w:p w:rsidR="00953326" w:rsidRPr="008B39B3" w:rsidRDefault="00953326" w:rsidP="00CA4350">
      <w:pPr>
        <w:pStyle w:val="NormalBodyText"/>
        <w:rPr>
          <w:sz w:val="20"/>
          <w:szCs w:val="20"/>
        </w:rPr>
      </w:pPr>
    </w:p>
    <w:p w:rsidR="00CA4350" w:rsidRPr="008B39B3" w:rsidRDefault="00CA4350" w:rsidP="00CA4350">
      <w:pPr>
        <w:pStyle w:val="NormalBodyText"/>
        <w:rPr>
          <w:b/>
          <w:sz w:val="20"/>
          <w:szCs w:val="20"/>
        </w:rPr>
      </w:pPr>
      <w:r w:rsidRPr="008B39B3">
        <w:rPr>
          <w:b/>
          <w:sz w:val="20"/>
          <w:szCs w:val="20"/>
        </w:rPr>
        <w:t>OS and DB Manager System</w:t>
      </w:r>
    </w:p>
    <w:p w:rsidR="00CA4350" w:rsidRPr="008B39B3" w:rsidRDefault="00CA4350" w:rsidP="00CA4350">
      <w:pPr>
        <w:pStyle w:val="NormalBodyText"/>
        <w:rPr>
          <w:sz w:val="20"/>
          <w:szCs w:val="20"/>
        </w:rPr>
      </w:pPr>
      <w:r w:rsidRPr="008B39B3">
        <w:rPr>
          <w:sz w:val="20"/>
          <w:szCs w:val="20"/>
        </w:rPr>
        <w:t>Apache Server, Tomcat, Xampp, Unix-like systems (Ubuntu, Fedora, iMac), MySQL, MS SQL Server</w:t>
      </w:r>
      <w:r w:rsidR="00D55BC8">
        <w:rPr>
          <w:sz w:val="20"/>
          <w:szCs w:val="20"/>
        </w:rPr>
        <w:t xml:space="preserve"> 2005</w:t>
      </w:r>
    </w:p>
    <w:p w:rsidR="00953326" w:rsidRPr="008B39B3" w:rsidRDefault="00953326" w:rsidP="00CA4350">
      <w:pPr>
        <w:pStyle w:val="NormalBodyText"/>
        <w:rPr>
          <w:sz w:val="20"/>
          <w:szCs w:val="20"/>
        </w:rPr>
      </w:pPr>
    </w:p>
    <w:p w:rsidR="00CA4350" w:rsidRPr="008B39B3" w:rsidRDefault="00CA4350" w:rsidP="00CA4350">
      <w:pPr>
        <w:pStyle w:val="NormalBodyText"/>
        <w:rPr>
          <w:b/>
          <w:sz w:val="20"/>
          <w:szCs w:val="20"/>
        </w:rPr>
      </w:pPr>
      <w:r w:rsidRPr="008B39B3">
        <w:rPr>
          <w:b/>
          <w:sz w:val="20"/>
          <w:szCs w:val="20"/>
        </w:rPr>
        <w:t>Software Methodologies and others</w:t>
      </w:r>
    </w:p>
    <w:p w:rsidR="00CA4350" w:rsidRPr="008B39B3" w:rsidRDefault="00D55BC8" w:rsidP="00A4203E">
      <w:pPr>
        <w:pStyle w:val="NormalBodyText"/>
        <w:ind w:left="7560" w:hanging="7272"/>
        <w:rPr>
          <w:sz w:val="20"/>
          <w:szCs w:val="20"/>
        </w:rPr>
      </w:pPr>
      <w:r>
        <w:rPr>
          <w:sz w:val="20"/>
          <w:szCs w:val="20"/>
        </w:rPr>
        <w:t>Scrum, SOAP UI, JSF</w:t>
      </w:r>
      <w:r w:rsidR="00CA4350" w:rsidRPr="008B39B3">
        <w:rPr>
          <w:sz w:val="20"/>
          <w:szCs w:val="20"/>
        </w:rPr>
        <w:t>, JDBC, XML</w:t>
      </w:r>
    </w:p>
    <w:p w:rsidR="002F4392" w:rsidRPr="008B39B3" w:rsidRDefault="002F4392" w:rsidP="002F4392">
      <w:pPr>
        <w:pStyle w:val="NormalBodyText"/>
        <w:rPr>
          <w:sz w:val="20"/>
          <w:szCs w:val="20"/>
        </w:rPr>
      </w:pPr>
    </w:p>
    <w:p w:rsidR="00930B56" w:rsidRPr="008B39B3" w:rsidRDefault="000B1940">
      <w:pPr>
        <w:pStyle w:val="SectionHeading"/>
        <w:rPr>
          <w:sz w:val="20"/>
          <w:szCs w:val="20"/>
        </w:rPr>
      </w:pPr>
      <w:r w:rsidRPr="008B39B3">
        <w:rPr>
          <w:sz w:val="20"/>
          <w:szCs w:val="20"/>
        </w:rPr>
        <w:t>RELATED EXPERIENCE</w:t>
      </w:r>
    </w:p>
    <w:p w:rsidR="00075EF0" w:rsidRPr="008B39B3" w:rsidRDefault="00075EF0" w:rsidP="00075EF0">
      <w:pPr>
        <w:pStyle w:val="Location"/>
        <w:rPr>
          <w:sz w:val="20"/>
          <w:szCs w:val="20"/>
        </w:rPr>
      </w:pPr>
      <w:proofErr w:type="spellStart"/>
      <w:r>
        <w:rPr>
          <w:sz w:val="20"/>
          <w:szCs w:val="20"/>
        </w:rPr>
        <w:t>Softtek</w:t>
      </w:r>
      <w:proofErr w:type="spellEnd"/>
    </w:p>
    <w:p w:rsidR="00075EF0" w:rsidRPr="008B39B3" w:rsidRDefault="00D55BC8" w:rsidP="00D55BC8">
      <w:pPr>
        <w:pStyle w:val="JobTitle"/>
        <w:rPr>
          <w:sz w:val="20"/>
          <w:szCs w:val="20"/>
        </w:rPr>
      </w:pPr>
      <w:r>
        <w:rPr>
          <w:sz w:val="20"/>
          <w:szCs w:val="20"/>
        </w:rPr>
        <w:t xml:space="preserve">Senior QA Analyst                                                                                                                                          </w:t>
      </w:r>
      <w:sdt>
        <w:sdtPr>
          <w:rPr>
            <w:sz w:val="20"/>
            <w:szCs w:val="20"/>
          </w:rPr>
          <w:id w:val="275215280"/>
          <w:placeholder>
            <w:docPart w:val="3FD65DD9D3554AE59F16568E176DB029"/>
          </w:placeholder>
          <w:date w:fullDate="2015-06-08T00:00:00Z">
            <w:dateFormat w:val="MMMM yyyy"/>
            <w:lid w:val="en-US"/>
            <w:storeMappedDataAs w:val="dateTime"/>
            <w:calendar w:val="gregorian"/>
          </w:date>
        </w:sdtPr>
        <w:sdtContent>
          <w:r w:rsidR="00075EF0">
            <w:rPr>
              <w:sz w:val="20"/>
              <w:szCs w:val="20"/>
            </w:rPr>
            <w:t>June 2015</w:t>
          </w:r>
        </w:sdtContent>
      </w:sdt>
      <w:r w:rsidR="00075EF0" w:rsidRPr="008B39B3">
        <w:rPr>
          <w:sz w:val="20"/>
          <w:szCs w:val="20"/>
        </w:rPr>
        <w:t xml:space="preserve"> – </w:t>
      </w:r>
      <w:sdt>
        <w:sdtPr>
          <w:rPr>
            <w:sz w:val="20"/>
            <w:szCs w:val="20"/>
          </w:rPr>
          <w:id w:val="1340734375"/>
          <w:placeholder>
            <w:docPart w:val="DB8CA5E92A884AAB8CE05851FF194411"/>
          </w:placeholder>
          <w:date>
            <w:dateFormat w:val="MMMM yyyy"/>
            <w:lid w:val="en-US"/>
            <w:storeMappedDataAs w:val="dateTime"/>
            <w:calendar w:val="gregorian"/>
          </w:date>
        </w:sdtPr>
        <w:sdtContent>
          <w:r w:rsidR="00075EF0">
            <w:rPr>
              <w:sz w:val="20"/>
              <w:szCs w:val="20"/>
            </w:rPr>
            <w:t>Current</w:t>
          </w:r>
        </w:sdtContent>
      </w:sdt>
    </w:p>
    <w:p w:rsidR="00075EF0" w:rsidRPr="008B39B3" w:rsidRDefault="00D55BC8" w:rsidP="00075EF0">
      <w:pPr>
        <w:pStyle w:val="SpaceAfter"/>
        <w:rPr>
          <w:sz w:val="20"/>
          <w:szCs w:val="20"/>
        </w:rPr>
      </w:pPr>
      <w:r>
        <w:rPr>
          <w:sz w:val="20"/>
          <w:szCs w:val="20"/>
        </w:rPr>
        <w:t>Ensure Web Application</w:t>
      </w:r>
      <w:r w:rsidR="00DA7EA3">
        <w:rPr>
          <w:sz w:val="20"/>
          <w:szCs w:val="20"/>
        </w:rPr>
        <w:t xml:space="preserve"> Changes are merged to Production environment with Zero or at </w:t>
      </w:r>
      <w:r w:rsidR="004138FF">
        <w:rPr>
          <w:sz w:val="20"/>
          <w:szCs w:val="20"/>
        </w:rPr>
        <w:t>least with</w:t>
      </w:r>
      <w:r w:rsidR="00DA7EA3">
        <w:rPr>
          <w:sz w:val="20"/>
          <w:szCs w:val="20"/>
        </w:rPr>
        <w:t xml:space="preserve"> minimal minor defects</w:t>
      </w:r>
      <w:r>
        <w:rPr>
          <w:sz w:val="20"/>
          <w:szCs w:val="20"/>
        </w:rPr>
        <w:t xml:space="preserve"> through Scrum Methodology.</w:t>
      </w:r>
      <w:r w:rsidR="00DA7EA3">
        <w:rPr>
          <w:sz w:val="20"/>
          <w:szCs w:val="20"/>
        </w:rPr>
        <w:t xml:space="preserve"> Make sure User Stories are delivered as per Sprint planning and schedule. </w:t>
      </w:r>
      <w:r>
        <w:rPr>
          <w:sz w:val="20"/>
          <w:szCs w:val="20"/>
        </w:rPr>
        <w:t xml:space="preserve"> </w:t>
      </w:r>
    </w:p>
    <w:p w:rsidR="00075EF0" w:rsidRPr="008B39B3" w:rsidRDefault="00075EF0" w:rsidP="00075EF0">
      <w:pPr>
        <w:pStyle w:val="Location"/>
        <w:rPr>
          <w:sz w:val="20"/>
          <w:szCs w:val="20"/>
        </w:rPr>
      </w:pPr>
      <w:r w:rsidRPr="008B39B3">
        <w:rPr>
          <w:sz w:val="20"/>
          <w:szCs w:val="20"/>
        </w:rPr>
        <w:t>UST Global</w:t>
      </w:r>
    </w:p>
    <w:p w:rsidR="00075EF0" w:rsidRPr="008B39B3" w:rsidRDefault="00075EF0" w:rsidP="00075EF0">
      <w:pPr>
        <w:pStyle w:val="JobTitle"/>
        <w:rPr>
          <w:sz w:val="20"/>
          <w:szCs w:val="20"/>
        </w:rPr>
      </w:pPr>
      <w:r w:rsidRPr="008B39B3">
        <w:rPr>
          <w:sz w:val="20"/>
          <w:szCs w:val="20"/>
        </w:rPr>
        <w:t>Tester</w:t>
      </w:r>
      <w:r>
        <w:rPr>
          <w:sz w:val="20"/>
          <w:szCs w:val="20"/>
        </w:rPr>
        <w:t xml:space="preserve">                                                                                                                                                 </w:t>
      </w:r>
      <w:sdt>
        <w:sdtPr>
          <w:rPr>
            <w:sz w:val="20"/>
            <w:szCs w:val="20"/>
          </w:rPr>
          <w:id w:val="610321118"/>
          <w:placeholder>
            <w:docPart w:val="6BDFF24D4B56423A89C341BE561973B6"/>
          </w:placeholder>
          <w:date w:fullDate="2012-11-01T00:00:00Z">
            <w:dateFormat w:val="MMMM yyyy"/>
            <w:lid w:val="en-US"/>
            <w:storeMappedDataAs w:val="dateTime"/>
            <w:calendar w:val="gregorian"/>
          </w:date>
        </w:sdtPr>
        <w:sdtContent>
          <w:r>
            <w:rPr>
              <w:sz w:val="20"/>
              <w:szCs w:val="20"/>
            </w:rPr>
            <w:t>November 2012</w:t>
          </w:r>
        </w:sdtContent>
      </w:sdt>
      <w:r w:rsidRPr="008B39B3">
        <w:rPr>
          <w:sz w:val="20"/>
          <w:szCs w:val="20"/>
        </w:rPr>
        <w:t xml:space="preserve"> – </w:t>
      </w:r>
      <w:sdt>
        <w:sdtPr>
          <w:rPr>
            <w:sz w:val="20"/>
            <w:szCs w:val="20"/>
          </w:rPr>
          <w:id w:val="914592759"/>
          <w:placeholder>
            <w:docPart w:val="B516A5BA8E9F472B9E331DF4DBFECA30"/>
          </w:placeholder>
          <w:date w:fullDate="2015-06-08T00:00:00Z">
            <w:dateFormat w:val="MMMM yyyy"/>
            <w:lid w:val="en-US"/>
            <w:storeMappedDataAs w:val="dateTime"/>
            <w:calendar w:val="gregorian"/>
          </w:date>
        </w:sdtPr>
        <w:sdtContent>
          <w:r>
            <w:rPr>
              <w:sz w:val="20"/>
              <w:szCs w:val="20"/>
            </w:rPr>
            <w:t>June 2015</w:t>
          </w:r>
        </w:sdtContent>
      </w:sdt>
    </w:p>
    <w:p w:rsidR="00075EF0" w:rsidRPr="008B39B3" w:rsidRDefault="00075EF0" w:rsidP="00075EF0">
      <w:pPr>
        <w:pStyle w:val="SpaceAfter"/>
        <w:rPr>
          <w:sz w:val="20"/>
          <w:szCs w:val="20"/>
        </w:rPr>
      </w:pPr>
      <w:r w:rsidRPr="008B39B3">
        <w:rPr>
          <w:sz w:val="20"/>
          <w:szCs w:val="20"/>
        </w:rPr>
        <w:t>Make sure that Defects are identified for System Changes Requests following the Software Testing Lifecycle in a V-Model</w:t>
      </w:r>
    </w:p>
    <w:p w:rsidR="007D4F13" w:rsidRPr="008B39B3" w:rsidRDefault="007D4F13" w:rsidP="007D4F13">
      <w:pPr>
        <w:pStyle w:val="Location"/>
        <w:rPr>
          <w:sz w:val="20"/>
          <w:szCs w:val="20"/>
        </w:rPr>
      </w:pPr>
      <w:r w:rsidRPr="008B39B3">
        <w:rPr>
          <w:sz w:val="20"/>
          <w:szCs w:val="20"/>
        </w:rPr>
        <w:t xml:space="preserve">Universidad </w:t>
      </w:r>
      <w:proofErr w:type="spellStart"/>
      <w:r w:rsidRPr="008B39B3">
        <w:rPr>
          <w:sz w:val="20"/>
          <w:szCs w:val="20"/>
        </w:rPr>
        <w:t>Tecnologica</w:t>
      </w:r>
      <w:proofErr w:type="spellEnd"/>
      <w:r w:rsidRPr="008B39B3">
        <w:rPr>
          <w:sz w:val="20"/>
          <w:szCs w:val="20"/>
        </w:rPr>
        <w:t xml:space="preserve"> de Leon</w:t>
      </w:r>
    </w:p>
    <w:p w:rsidR="007D4F13" w:rsidRPr="008B39B3" w:rsidRDefault="007D4F13" w:rsidP="007D4F13">
      <w:pPr>
        <w:pStyle w:val="JobTitle"/>
        <w:rPr>
          <w:sz w:val="20"/>
          <w:szCs w:val="20"/>
        </w:rPr>
      </w:pPr>
      <w:r w:rsidRPr="008B39B3">
        <w:rPr>
          <w:sz w:val="20"/>
          <w:szCs w:val="20"/>
        </w:rPr>
        <w:t>Java Developer</w:t>
      </w:r>
      <w:r w:rsidR="008C25A0">
        <w:rPr>
          <w:sz w:val="20"/>
          <w:szCs w:val="20"/>
        </w:rPr>
        <w:t xml:space="preserve">                                                                                                                                    </w:t>
      </w:r>
      <w:r w:rsidRPr="008B39B3">
        <w:rPr>
          <w:sz w:val="20"/>
          <w:szCs w:val="20"/>
        </w:rPr>
        <w:tab/>
      </w:r>
      <w:r w:rsidR="008C25A0">
        <w:rPr>
          <w:sz w:val="20"/>
          <w:szCs w:val="20"/>
        </w:rPr>
        <w:t xml:space="preserve">       </w:t>
      </w:r>
      <w:sdt>
        <w:sdtPr>
          <w:rPr>
            <w:sz w:val="20"/>
            <w:szCs w:val="20"/>
          </w:rPr>
          <w:id w:val="275215288"/>
          <w:placeholder>
            <w:docPart w:val="DE7AA46DBD754D40B78322A431C47F71"/>
          </w:placeholder>
          <w:date w:fullDate="2011-05-01T00:00:00Z">
            <w:dateFormat w:val="MMMM yyyy"/>
            <w:lid w:val="en-US"/>
            <w:storeMappedDataAs w:val="dateTime"/>
            <w:calendar w:val="gregorian"/>
          </w:date>
        </w:sdtPr>
        <w:sdtEndPr/>
        <w:sdtContent>
          <w:r w:rsidR="00B22BB6">
            <w:rPr>
              <w:sz w:val="20"/>
              <w:szCs w:val="20"/>
            </w:rPr>
            <w:t>May 2011</w:t>
          </w:r>
        </w:sdtContent>
      </w:sdt>
      <w:r w:rsidRPr="008B39B3">
        <w:rPr>
          <w:sz w:val="20"/>
          <w:szCs w:val="20"/>
        </w:rPr>
        <w:t xml:space="preserve"> – </w:t>
      </w:r>
      <w:sdt>
        <w:sdtPr>
          <w:rPr>
            <w:sz w:val="20"/>
            <w:szCs w:val="20"/>
          </w:rPr>
          <w:id w:val="275215290"/>
          <w:placeholder>
            <w:docPart w:val="26110BE3C4DC472D86692628EBDB5DDC"/>
          </w:placeholder>
          <w:date w:fullDate="2012-05-01T00:00:00Z">
            <w:dateFormat w:val="MMMM yyyy"/>
            <w:lid w:val="en-US"/>
            <w:storeMappedDataAs w:val="dateTime"/>
            <w:calendar w:val="gregorian"/>
          </w:date>
        </w:sdtPr>
        <w:sdtEndPr/>
        <w:sdtContent>
          <w:r w:rsidRPr="008B39B3">
            <w:rPr>
              <w:sz w:val="20"/>
              <w:szCs w:val="20"/>
            </w:rPr>
            <w:t>May 2012</w:t>
          </w:r>
        </w:sdtContent>
      </w:sdt>
    </w:p>
    <w:p w:rsidR="007D4F13" w:rsidRPr="008B39B3" w:rsidRDefault="007D4F13" w:rsidP="007D4F13">
      <w:pPr>
        <w:pStyle w:val="Default"/>
        <w:ind w:left="288"/>
        <w:rPr>
          <w:rFonts w:asciiTheme="minorHAnsi" w:hAnsiTheme="minorHAnsi" w:cstheme="minorBidi"/>
          <w:color w:val="auto"/>
          <w:sz w:val="20"/>
          <w:szCs w:val="20"/>
          <w:lang w:val="en-US"/>
        </w:rPr>
      </w:pPr>
      <w:r w:rsidRPr="008B39B3">
        <w:rPr>
          <w:rFonts w:asciiTheme="minorHAnsi" w:hAnsiTheme="minorHAnsi" w:cstheme="minorBidi"/>
          <w:color w:val="auto"/>
          <w:sz w:val="20"/>
          <w:szCs w:val="20"/>
          <w:lang w:val="en-US"/>
        </w:rPr>
        <w:t xml:space="preserve">Development of web applications with java technologies </w:t>
      </w:r>
    </w:p>
    <w:p w:rsidR="007D4F13" w:rsidRPr="008B39B3" w:rsidRDefault="007D4F13" w:rsidP="007D4F13">
      <w:pPr>
        <w:pStyle w:val="Default"/>
        <w:ind w:left="288"/>
        <w:rPr>
          <w:rFonts w:asciiTheme="minorHAnsi" w:hAnsiTheme="minorHAnsi" w:cstheme="minorBidi"/>
          <w:color w:val="auto"/>
          <w:sz w:val="20"/>
          <w:szCs w:val="20"/>
          <w:lang w:val="en-US"/>
        </w:rPr>
      </w:pPr>
      <w:r w:rsidRPr="008B39B3">
        <w:rPr>
          <w:rFonts w:asciiTheme="minorHAnsi" w:hAnsiTheme="minorHAnsi" w:cstheme="minorBidi"/>
          <w:color w:val="auto"/>
          <w:sz w:val="20"/>
          <w:szCs w:val="20"/>
          <w:lang w:val="en-US"/>
        </w:rPr>
        <w:t>Project Administration</w:t>
      </w:r>
    </w:p>
    <w:p w:rsidR="007D4F13" w:rsidRPr="008B39B3" w:rsidRDefault="00D55BC8" w:rsidP="007D4F13">
      <w:pPr>
        <w:pStyle w:val="Default"/>
        <w:ind w:left="288"/>
        <w:rPr>
          <w:rFonts w:asciiTheme="minorHAnsi" w:hAnsiTheme="minorHAnsi" w:cstheme="minorBidi"/>
          <w:color w:val="auto"/>
          <w:sz w:val="20"/>
          <w:szCs w:val="20"/>
          <w:lang w:val="en-US"/>
        </w:rPr>
      </w:pPr>
      <w:r>
        <w:rPr>
          <w:rFonts w:asciiTheme="minorHAnsi" w:hAnsiTheme="minorHAnsi" w:cstheme="minorBidi"/>
          <w:color w:val="auto"/>
          <w:sz w:val="20"/>
          <w:szCs w:val="20"/>
          <w:lang w:val="en-US"/>
        </w:rPr>
        <w:t>Reports Creation</w:t>
      </w:r>
    </w:p>
    <w:p w:rsidR="007D4F13" w:rsidRDefault="007D4F13" w:rsidP="007D4F13">
      <w:pPr>
        <w:pStyle w:val="Default"/>
        <w:ind w:left="288"/>
        <w:rPr>
          <w:rFonts w:asciiTheme="minorHAnsi" w:hAnsiTheme="minorHAnsi" w:cstheme="minorBidi"/>
          <w:color w:val="auto"/>
          <w:sz w:val="20"/>
          <w:szCs w:val="20"/>
          <w:lang w:val="en-US"/>
        </w:rPr>
      </w:pPr>
      <w:r w:rsidRPr="008B39B3">
        <w:rPr>
          <w:rFonts w:asciiTheme="minorHAnsi" w:hAnsiTheme="minorHAnsi" w:cstheme="minorBidi"/>
          <w:color w:val="auto"/>
          <w:sz w:val="20"/>
          <w:szCs w:val="20"/>
          <w:lang w:val="en-US"/>
        </w:rPr>
        <w:t xml:space="preserve">Support of various departments within the </w:t>
      </w:r>
      <w:r w:rsidR="00075EF0">
        <w:rPr>
          <w:rFonts w:asciiTheme="minorHAnsi" w:hAnsiTheme="minorHAnsi" w:cstheme="minorBidi"/>
          <w:color w:val="auto"/>
          <w:sz w:val="20"/>
          <w:szCs w:val="20"/>
          <w:lang w:val="en-US"/>
        </w:rPr>
        <w:t>University</w:t>
      </w:r>
    </w:p>
    <w:p w:rsidR="00D55BC8" w:rsidRPr="008B39B3" w:rsidRDefault="00D55BC8" w:rsidP="007D4F13">
      <w:pPr>
        <w:pStyle w:val="Default"/>
        <w:ind w:left="288"/>
        <w:rPr>
          <w:rFonts w:asciiTheme="minorHAnsi" w:hAnsiTheme="minorHAnsi" w:cstheme="minorBidi"/>
          <w:color w:val="auto"/>
          <w:sz w:val="20"/>
          <w:szCs w:val="20"/>
          <w:lang w:val="en-US"/>
        </w:rPr>
      </w:pPr>
      <w:r>
        <w:rPr>
          <w:rFonts w:asciiTheme="minorHAnsi" w:hAnsiTheme="minorHAnsi" w:cstheme="minorBidi"/>
          <w:color w:val="auto"/>
          <w:sz w:val="20"/>
          <w:szCs w:val="20"/>
          <w:lang w:val="en-US"/>
        </w:rPr>
        <w:t>Process Flow Modeling</w:t>
      </w:r>
    </w:p>
    <w:p w:rsidR="00D55BC8" w:rsidRPr="008B39B3" w:rsidRDefault="007D4F13" w:rsidP="00D55BC8">
      <w:pPr>
        <w:pStyle w:val="SpaceAfter"/>
        <w:rPr>
          <w:sz w:val="20"/>
          <w:szCs w:val="20"/>
        </w:rPr>
      </w:pPr>
      <w:r w:rsidRPr="008B39B3">
        <w:rPr>
          <w:sz w:val="20"/>
          <w:szCs w:val="20"/>
        </w:rPr>
        <w:t>Requirements Gatherings</w:t>
      </w:r>
    </w:p>
    <w:p w:rsidR="00EB0A2C" w:rsidRPr="008B39B3" w:rsidRDefault="00EB0A2C" w:rsidP="00EB0A2C">
      <w:pPr>
        <w:pStyle w:val="JobTitle"/>
        <w:rPr>
          <w:b w:val="0"/>
          <w:sz w:val="20"/>
          <w:szCs w:val="20"/>
        </w:rPr>
      </w:pPr>
      <w:proofErr w:type="spellStart"/>
      <w:r w:rsidRPr="008B39B3">
        <w:rPr>
          <w:b w:val="0"/>
          <w:sz w:val="20"/>
          <w:szCs w:val="20"/>
        </w:rPr>
        <w:t>Smar</w:t>
      </w:r>
      <w:proofErr w:type="spellEnd"/>
      <w:r w:rsidRPr="008B39B3">
        <w:rPr>
          <w:b w:val="0"/>
          <w:sz w:val="20"/>
          <w:szCs w:val="20"/>
        </w:rPr>
        <w:t xml:space="preserve"> Yeo </w:t>
      </w:r>
      <w:proofErr w:type="spellStart"/>
      <w:r w:rsidRPr="008B39B3">
        <w:rPr>
          <w:b w:val="0"/>
          <w:sz w:val="20"/>
          <w:szCs w:val="20"/>
        </w:rPr>
        <w:t>Consultores</w:t>
      </w:r>
      <w:proofErr w:type="spellEnd"/>
      <w:r w:rsidRPr="008B39B3">
        <w:rPr>
          <w:b w:val="0"/>
          <w:sz w:val="20"/>
          <w:szCs w:val="20"/>
        </w:rPr>
        <w:t xml:space="preserve"> TI (Software Development Consulting)</w:t>
      </w:r>
    </w:p>
    <w:p w:rsidR="00EB0A2C" w:rsidRPr="008B39B3" w:rsidRDefault="00EB0A2C" w:rsidP="00EB0A2C">
      <w:pPr>
        <w:pStyle w:val="JobTitle"/>
        <w:rPr>
          <w:sz w:val="20"/>
          <w:szCs w:val="20"/>
        </w:rPr>
      </w:pPr>
      <w:r w:rsidRPr="008B39B3">
        <w:rPr>
          <w:sz w:val="20"/>
          <w:szCs w:val="20"/>
        </w:rPr>
        <w:t xml:space="preserve">PHP Developer                                                                                                </w:t>
      </w:r>
      <w:r w:rsidR="008B39B3">
        <w:rPr>
          <w:sz w:val="20"/>
          <w:szCs w:val="20"/>
        </w:rPr>
        <w:t xml:space="preserve">          </w:t>
      </w:r>
      <w:r w:rsidR="00B22BB6">
        <w:rPr>
          <w:sz w:val="20"/>
          <w:szCs w:val="20"/>
        </w:rPr>
        <w:t xml:space="preserve"> </w:t>
      </w:r>
      <w:r w:rsidR="008B39B3">
        <w:rPr>
          <w:sz w:val="20"/>
          <w:szCs w:val="20"/>
        </w:rPr>
        <w:t xml:space="preserve">                 </w:t>
      </w:r>
      <w:r w:rsidRPr="008B39B3">
        <w:rPr>
          <w:sz w:val="20"/>
          <w:szCs w:val="20"/>
        </w:rPr>
        <w:t xml:space="preserve"> </w:t>
      </w:r>
      <w:sdt>
        <w:sdtPr>
          <w:rPr>
            <w:sz w:val="20"/>
            <w:szCs w:val="20"/>
          </w:rPr>
          <w:id w:val="114035804"/>
          <w:placeholder>
            <w:docPart w:val="3A34F40926BE42D19DC1AA493FC3F1F8"/>
          </w:placeholder>
          <w:date w:fullDate="2010-03-01T00:00:00Z">
            <w:dateFormat w:val="MMMM yyyy"/>
            <w:lid w:val="en-US"/>
            <w:storeMappedDataAs w:val="dateTime"/>
            <w:calendar w:val="gregorian"/>
          </w:date>
        </w:sdtPr>
        <w:sdtEndPr/>
        <w:sdtContent>
          <w:r w:rsidRPr="008B39B3">
            <w:rPr>
              <w:sz w:val="20"/>
              <w:szCs w:val="20"/>
            </w:rPr>
            <w:t>March 2010</w:t>
          </w:r>
        </w:sdtContent>
      </w:sdt>
      <w:r w:rsidRPr="008B39B3">
        <w:rPr>
          <w:sz w:val="20"/>
          <w:szCs w:val="20"/>
        </w:rPr>
        <w:t xml:space="preserve"> – </w:t>
      </w:r>
      <w:sdt>
        <w:sdtPr>
          <w:rPr>
            <w:sz w:val="20"/>
            <w:szCs w:val="20"/>
          </w:rPr>
          <w:id w:val="2056424709"/>
          <w:placeholder>
            <w:docPart w:val="E7FA595B2EF04669A5CBE9E0995AA7A8"/>
          </w:placeholder>
          <w:date w:fullDate="2010-11-01T00:00:00Z">
            <w:dateFormat w:val="MMMM yyyy"/>
            <w:lid w:val="en-US"/>
            <w:storeMappedDataAs w:val="dateTime"/>
            <w:calendar w:val="gregorian"/>
          </w:date>
        </w:sdtPr>
        <w:sdtEndPr/>
        <w:sdtContent>
          <w:r w:rsidR="008B39B3">
            <w:rPr>
              <w:sz w:val="20"/>
              <w:szCs w:val="20"/>
            </w:rPr>
            <w:t>November 2010</w:t>
          </w:r>
        </w:sdtContent>
      </w:sdt>
    </w:p>
    <w:p w:rsidR="00EB0A2C" w:rsidRPr="008B39B3" w:rsidRDefault="00EB0A2C" w:rsidP="00EB0A2C">
      <w:pPr>
        <w:pStyle w:val="Default"/>
        <w:ind w:left="288"/>
        <w:rPr>
          <w:rFonts w:asciiTheme="minorHAnsi" w:hAnsiTheme="minorHAnsi" w:cstheme="minorBidi"/>
          <w:color w:val="auto"/>
          <w:sz w:val="20"/>
          <w:szCs w:val="20"/>
          <w:lang w:val="en-US"/>
        </w:rPr>
      </w:pPr>
      <w:r w:rsidRPr="008B39B3">
        <w:rPr>
          <w:rFonts w:asciiTheme="minorHAnsi" w:hAnsiTheme="minorHAnsi" w:cstheme="minorBidi"/>
          <w:color w:val="auto"/>
          <w:sz w:val="20"/>
          <w:szCs w:val="20"/>
          <w:lang w:val="en-US"/>
        </w:rPr>
        <w:t xml:space="preserve">Websites Development with PHP and Action Script </w:t>
      </w:r>
    </w:p>
    <w:p w:rsidR="00EB0A2C" w:rsidRPr="008B39B3" w:rsidRDefault="00EB0A2C" w:rsidP="00EB0A2C">
      <w:pPr>
        <w:pStyle w:val="Default"/>
        <w:ind w:left="288"/>
        <w:rPr>
          <w:rFonts w:asciiTheme="minorHAnsi" w:hAnsiTheme="minorHAnsi" w:cstheme="minorBidi"/>
          <w:color w:val="auto"/>
          <w:sz w:val="20"/>
          <w:szCs w:val="20"/>
          <w:lang w:val="en-US"/>
        </w:rPr>
      </w:pPr>
      <w:r w:rsidRPr="008B39B3">
        <w:rPr>
          <w:rFonts w:asciiTheme="minorHAnsi" w:hAnsiTheme="minorHAnsi" w:cstheme="minorBidi"/>
          <w:color w:val="auto"/>
          <w:sz w:val="20"/>
          <w:szCs w:val="20"/>
          <w:lang w:val="en-US"/>
        </w:rPr>
        <w:t>Functional testing</w:t>
      </w:r>
    </w:p>
    <w:p w:rsidR="00EB0A2C" w:rsidRPr="008B39B3" w:rsidRDefault="00EB0A2C" w:rsidP="00EB0A2C">
      <w:pPr>
        <w:pStyle w:val="Default"/>
        <w:ind w:left="288"/>
        <w:rPr>
          <w:rFonts w:asciiTheme="minorHAnsi" w:hAnsiTheme="minorHAnsi" w:cstheme="minorBidi"/>
          <w:color w:val="auto"/>
          <w:sz w:val="20"/>
          <w:szCs w:val="20"/>
          <w:lang w:val="en-US"/>
        </w:rPr>
      </w:pPr>
      <w:r w:rsidRPr="008B39B3">
        <w:rPr>
          <w:rFonts w:asciiTheme="minorHAnsi" w:hAnsiTheme="minorHAnsi" w:cstheme="minorBidi"/>
          <w:color w:val="auto"/>
          <w:sz w:val="20"/>
          <w:szCs w:val="20"/>
          <w:lang w:val="en-US"/>
        </w:rPr>
        <w:t xml:space="preserve">User and Technical Manuals Creation </w:t>
      </w:r>
    </w:p>
    <w:p w:rsidR="00EB0A2C" w:rsidRPr="008B39B3" w:rsidRDefault="00EB0A2C" w:rsidP="00EB0A2C">
      <w:pPr>
        <w:pStyle w:val="JobTitle"/>
        <w:rPr>
          <w:b w:val="0"/>
          <w:sz w:val="20"/>
          <w:szCs w:val="20"/>
        </w:rPr>
      </w:pPr>
    </w:p>
    <w:p w:rsidR="00D34EFA" w:rsidRDefault="00D34EFA">
      <w:pPr>
        <w:spacing w:after="200" w:line="276" w:lineRule="auto"/>
        <w:rPr>
          <w:sz w:val="20"/>
          <w:szCs w:val="20"/>
        </w:rPr>
      </w:pPr>
      <w:r>
        <w:rPr>
          <w:b/>
          <w:sz w:val="20"/>
          <w:szCs w:val="20"/>
        </w:rPr>
        <w:br w:type="page"/>
      </w:r>
    </w:p>
    <w:p w:rsidR="00E31312" w:rsidRPr="008B39B3" w:rsidRDefault="00E31312" w:rsidP="00E31312">
      <w:pPr>
        <w:pStyle w:val="JobTitle"/>
        <w:rPr>
          <w:b w:val="0"/>
          <w:sz w:val="20"/>
          <w:szCs w:val="20"/>
        </w:rPr>
      </w:pPr>
      <w:bookmarkStart w:id="0" w:name="_GoBack"/>
      <w:bookmarkEnd w:id="0"/>
      <w:r w:rsidRPr="008B39B3">
        <w:rPr>
          <w:b w:val="0"/>
          <w:sz w:val="20"/>
          <w:szCs w:val="20"/>
        </w:rPr>
        <w:lastRenderedPageBreak/>
        <w:t>Teletech</w:t>
      </w:r>
    </w:p>
    <w:p w:rsidR="00E31312" w:rsidRPr="008B39B3" w:rsidRDefault="00E31312" w:rsidP="00E31312">
      <w:pPr>
        <w:pStyle w:val="JobTitle"/>
        <w:rPr>
          <w:sz w:val="20"/>
          <w:szCs w:val="20"/>
        </w:rPr>
      </w:pPr>
      <w:r w:rsidRPr="008B39B3">
        <w:rPr>
          <w:sz w:val="20"/>
          <w:szCs w:val="20"/>
        </w:rPr>
        <w:t xml:space="preserve">Customer Service Representative                                                                                   </w:t>
      </w:r>
      <w:r w:rsidR="00B22BB6">
        <w:rPr>
          <w:sz w:val="20"/>
          <w:szCs w:val="20"/>
        </w:rPr>
        <w:t xml:space="preserve"> </w:t>
      </w:r>
      <w:r w:rsidRPr="008B39B3">
        <w:rPr>
          <w:sz w:val="20"/>
          <w:szCs w:val="20"/>
        </w:rPr>
        <w:t xml:space="preserve">             </w:t>
      </w:r>
      <w:sdt>
        <w:sdtPr>
          <w:rPr>
            <w:sz w:val="20"/>
            <w:szCs w:val="20"/>
          </w:rPr>
          <w:id w:val="-1742098304"/>
          <w:placeholder>
            <w:docPart w:val="CE823533542446F2B4087AC209462033"/>
          </w:placeholder>
          <w:date w:fullDate="2009-01-01T00:00:00Z">
            <w:dateFormat w:val="MMMM yyyy"/>
            <w:lid w:val="en-US"/>
            <w:storeMappedDataAs w:val="dateTime"/>
            <w:calendar w:val="gregorian"/>
          </w:date>
        </w:sdtPr>
        <w:sdtEndPr/>
        <w:sdtContent>
          <w:r w:rsidRPr="008B39B3">
            <w:rPr>
              <w:sz w:val="20"/>
              <w:szCs w:val="20"/>
            </w:rPr>
            <w:t>January 2009</w:t>
          </w:r>
        </w:sdtContent>
      </w:sdt>
      <w:r w:rsidRPr="008B39B3">
        <w:rPr>
          <w:sz w:val="20"/>
          <w:szCs w:val="20"/>
        </w:rPr>
        <w:t xml:space="preserve"> – </w:t>
      </w:r>
      <w:sdt>
        <w:sdtPr>
          <w:rPr>
            <w:sz w:val="20"/>
            <w:szCs w:val="20"/>
          </w:rPr>
          <w:id w:val="-1907527570"/>
          <w:placeholder>
            <w:docPart w:val="4ED254E1EE4847D984FC05565BAB2C3A"/>
          </w:placeholder>
          <w:date w:fullDate="2009-03-01T00:00:00Z">
            <w:dateFormat w:val="MMMM yyyy"/>
            <w:lid w:val="en-US"/>
            <w:storeMappedDataAs w:val="dateTime"/>
            <w:calendar w:val="gregorian"/>
          </w:date>
        </w:sdtPr>
        <w:sdtEndPr/>
        <w:sdtContent>
          <w:r w:rsidRPr="008B39B3">
            <w:rPr>
              <w:sz w:val="20"/>
              <w:szCs w:val="20"/>
            </w:rPr>
            <w:t>March 2009</w:t>
          </w:r>
        </w:sdtContent>
      </w:sdt>
    </w:p>
    <w:p w:rsidR="00E31312" w:rsidRPr="008B39B3" w:rsidRDefault="00E31312" w:rsidP="00E31312">
      <w:pPr>
        <w:pStyle w:val="Default"/>
        <w:ind w:left="288"/>
        <w:rPr>
          <w:rFonts w:asciiTheme="minorHAnsi" w:hAnsiTheme="minorHAnsi" w:cstheme="minorBidi"/>
          <w:color w:val="auto"/>
          <w:sz w:val="20"/>
          <w:szCs w:val="20"/>
          <w:lang w:val="en-US"/>
        </w:rPr>
      </w:pPr>
      <w:r w:rsidRPr="008B39B3">
        <w:rPr>
          <w:rFonts w:asciiTheme="minorHAnsi" w:hAnsiTheme="minorHAnsi" w:cstheme="minorBidi"/>
          <w:color w:val="auto"/>
          <w:sz w:val="20"/>
          <w:szCs w:val="20"/>
          <w:lang w:val="en-US"/>
        </w:rPr>
        <w:t>Customer service in English/Spanish for Sprint-Nextel campaign</w:t>
      </w:r>
    </w:p>
    <w:p w:rsidR="00E31312" w:rsidRPr="008B39B3" w:rsidRDefault="00E31312" w:rsidP="00E31312">
      <w:pPr>
        <w:pStyle w:val="Default"/>
        <w:ind w:left="288"/>
        <w:rPr>
          <w:rFonts w:asciiTheme="minorHAnsi" w:hAnsiTheme="minorHAnsi" w:cstheme="minorBidi"/>
          <w:color w:val="auto"/>
          <w:sz w:val="20"/>
          <w:szCs w:val="20"/>
          <w:lang w:val="en-US"/>
        </w:rPr>
      </w:pPr>
      <w:r w:rsidRPr="008B39B3">
        <w:rPr>
          <w:rFonts w:asciiTheme="minorHAnsi" w:hAnsiTheme="minorHAnsi" w:cstheme="minorBidi"/>
          <w:color w:val="auto"/>
          <w:sz w:val="20"/>
          <w:szCs w:val="20"/>
          <w:lang w:val="en-US"/>
        </w:rPr>
        <w:t>Tech Support and Radio Solutions</w:t>
      </w:r>
    </w:p>
    <w:p w:rsidR="00E31312" w:rsidRPr="008B39B3" w:rsidRDefault="00E31312" w:rsidP="00E31312">
      <w:pPr>
        <w:pStyle w:val="Default"/>
        <w:ind w:left="288"/>
        <w:rPr>
          <w:rFonts w:asciiTheme="minorHAnsi" w:hAnsiTheme="minorHAnsi" w:cstheme="minorBidi"/>
          <w:color w:val="auto"/>
          <w:sz w:val="20"/>
          <w:szCs w:val="20"/>
          <w:lang w:val="en-US"/>
        </w:rPr>
      </w:pPr>
      <w:r w:rsidRPr="008B39B3">
        <w:rPr>
          <w:rFonts w:asciiTheme="minorHAnsi" w:hAnsiTheme="minorHAnsi" w:cstheme="minorBidi"/>
          <w:color w:val="auto"/>
          <w:sz w:val="20"/>
          <w:szCs w:val="20"/>
          <w:lang w:val="en-US"/>
        </w:rPr>
        <w:t>Billing Service Support</w:t>
      </w:r>
    </w:p>
    <w:p w:rsidR="00F535B4" w:rsidRDefault="00F535B4" w:rsidP="00F535B4">
      <w:pPr>
        <w:spacing w:after="200" w:line="276" w:lineRule="auto"/>
        <w:rPr>
          <w:sz w:val="20"/>
          <w:szCs w:val="20"/>
        </w:rPr>
      </w:pPr>
    </w:p>
    <w:p w:rsidR="00930B56" w:rsidRPr="008B39B3" w:rsidRDefault="000B1940" w:rsidP="00F535B4">
      <w:pPr>
        <w:spacing w:after="200" w:line="276" w:lineRule="auto"/>
        <w:rPr>
          <w:sz w:val="20"/>
          <w:szCs w:val="20"/>
        </w:rPr>
      </w:pPr>
      <w:r w:rsidRPr="008B39B3">
        <w:rPr>
          <w:sz w:val="20"/>
          <w:szCs w:val="20"/>
        </w:rPr>
        <w:t>LANGUAGES</w:t>
      </w:r>
    </w:p>
    <w:p w:rsidR="00930B56" w:rsidRPr="008B39B3" w:rsidRDefault="00BD7700">
      <w:pPr>
        <w:pStyle w:val="NormalBodyText"/>
        <w:rPr>
          <w:sz w:val="20"/>
          <w:szCs w:val="20"/>
        </w:rPr>
      </w:pPr>
      <w:r w:rsidRPr="008B39B3">
        <w:rPr>
          <w:sz w:val="20"/>
          <w:szCs w:val="20"/>
        </w:rPr>
        <w:t xml:space="preserve">Spanish – Native </w:t>
      </w:r>
    </w:p>
    <w:p w:rsidR="00930B56" w:rsidRPr="008B39B3" w:rsidRDefault="00282235">
      <w:pPr>
        <w:pStyle w:val="NormalBodyText"/>
        <w:rPr>
          <w:sz w:val="20"/>
          <w:szCs w:val="20"/>
        </w:rPr>
      </w:pPr>
      <w:r w:rsidRPr="008B39B3">
        <w:rPr>
          <w:sz w:val="20"/>
          <w:szCs w:val="20"/>
        </w:rPr>
        <w:t>English – Speak, Read, and Write. Advanced</w:t>
      </w:r>
    </w:p>
    <w:p w:rsidR="00930B56" w:rsidRPr="008B39B3" w:rsidRDefault="007F2D05">
      <w:pPr>
        <w:pStyle w:val="SectionHeading"/>
        <w:rPr>
          <w:sz w:val="20"/>
          <w:szCs w:val="20"/>
        </w:rPr>
      </w:pPr>
      <w:r w:rsidRPr="008B39B3">
        <w:rPr>
          <w:sz w:val="20"/>
          <w:szCs w:val="20"/>
        </w:rPr>
        <w:t>ASPIRATIONS AND EXPECTATIONS</w:t>
      </w:r>
      <w:r w:rsidRPr="008B39B3">
        <w:rPr>
          <w:sz w:val="20"/>
          <w:szCs w:val="20"/>
        </w:rPr>
        <w:tab/>
      </w:r>
    </w:p>
    <w:p w:rsidR="0010286C" w:rsidRPr="008B39B3" w:rsidRDefault="00497318" w:rsidP="008B39B3">
      <w:pPr>
        <w:pStyle w:val="NormalBodyText"/>
        <w:jc w:val="both"/>
        <w:rPr>
          <w:sz w:val="20"/>
          <w:szCs w:val="20"/>
        </w:rPr>
      </w:pPr>
      <w:r w:rsidRPr="008B39B3">
        <w:rPr>
          <w:sz w:val="20"/>
          <w:szCs w:val="20"/>
        </w:rPr>
        <w:t>Following</w:t>
      </w:r>
      <w:r w:rsidR="0010286C" w:rsidRPr="008B39B3">
        <w:rPr>
          <w:sz w:val="20"/>
          <w:szCs w:val="20"/>
        </w:rPr>
        <w:t xml:space="preserve"> my Career </w:t>
      </w:r>
      <w:r w:rsidRPr="008B39B3">
        <w:rPr>
          <w:sz w:val="20"/>
          <w:szCs w:val="20"/>
        </w:rPr>
        <w:t>Path will brand</w:t>
      </w:r>
      <w:r w:rsidR="0010286C" w:rsidRPr="008B39B3">
        <w:rPr>
          <w:sz w:val="20"/>
          <w:szCs w:val="20"/>
        </w:rPr>
        <w:t xml:space="preserve"> </w:t>
      </w:r>
      <w:r w:rsidRPr="008B39B3">
        <w:rPr>
          <w:sz w:val="20"/>
          <w:szCs w:val="20"/>
        </w:rPr>
        <w:t>me</w:t>
      </w:r>
      <w:r w:rsidR="0010286C" w:rsidRPr="008B39B3">
        <w:rPr>
          <w:sz w:val="20"/>
          <w:szCs w:val="20"/>
        </w:rPr>
        <w:t xml:space="preserve"> as a very Strong Associate for a company in Quality and Processes Improvement, becoming </w:t>
      </w:r>
      <w:r w:rsidRPr="008B39B3">
        <w:rPr>
          <w:sz w:val="20"/>
          <w:szCs w:val="20"/>
        </w:rPr>
        <w:t xml:space="preserve">an </w:t>
      </w:r>
      <w:r w:rsidR="0010286C" w:rsidRPr="008B39B3">
        <w:rPr>
          <w:sz w:val="20"/>
          <w:szCs w:val="20"/>
        </w:rPr>
        <w:t xml:space="preserve">essential advisor, leading the company to grow and to exploit the </w:t>
      </w:r>
      <w:r w:rsidR="0007070D">
        <w:rPr>
          <w:sz w:val="20"/>
          <w:szCs w:val="20"/>
        </w:rPr>
        <w:t>C</w:t>
      </w:r>
      <w:r w:rsidR="0010286C" w:rsidRPr="008B39B3">
        <w:rPr>
          <w:sz w:val="20"/>
          <w:szCs w:val="20"/>
        </w:rPr>
        <w:t>ore potential</w:t>
      </w:r>
      <w:r w:rsidR="0007070D">
        <w:rPr>
          <w:sz w:val="20"/>
          <w:szCs w:val="20"/>
        </w:rPr>
        <w:t xml:space="preserve"> Resources</w:t>
      </w:r>
      <w:r w:rsidR="0010286C" w:rsidRPr="008B39B3">
        <w:rPr>
          <w:sz w:val="20"/>
          <w:szCs w:val="20"/>
        </w:rPr>
        <w:t>.</w:t>
      </w:r>
    </w:p>
    <w:p w:rsidR="00497318" w:rsidRPr="008B39B3" w:rsidRDefault="00497318" w:rsidP="008B39B3">
      <w:pPr>
        <w:pStyle w:val="NormalBodyText"/>
        <w:jc w:val="both"/>
        <w:rPr>
          <w:sz w:val="20"/>
          <w:szCs w:val="20"/>
        </w:rPr>
      </w:pPr>
    </w:p>
    <w:p w:rsidR="00930B56" w:rsidRPr="008B39B3" w:rsidRDefault="00497318" w:rsidP="008B39B3">
      <w:pPr>
        <w:pStyle w:val="NormalBodyText"/>
        <w:jc w:val="both"/>
        <w:rPr>
          <w:sz w:val="20"/>
          <w:szCs w:val="20"/>
        </w:rPr>
      </w:pPr>
      <w:r w:rsidRPr="008B39B3">
        <w:rPr>
          <w:sz w:val="20"/>
          <w:szCs w:val="20"/>
        </w:rPr>
        <w:t>I’m expecting to</w:t>
      </w:r>
      <w:r w:rsidR="007F2D05" w:rsidRPr="008B39B3">
        <w:rPr>
          <w:sz w:val="20"/>
          <w:szCs w:val="20"/>
        </w:rPr>
        <w:t xml:space="preserve"> work with people from different countries in order to know their way of work, culture and gather knowledge from their experience. This will allow me to improve my English communications skills or other language needed.</w:t>
      </w:r>
    </w:p>
    <w:p w:rsidR="00C97DD7" w:rsidRPr="008B39B3" w:rsidRDefault="00C97DD7">
      <w:pPr>
        <w:pStyle w:val="NormalBodyText"/>
        <w:rPr>
          <w:sz w:val="20"/>
          <w:szCs w:val="20"/>
        </w:rPr>
      </w:pPr>
    </w:p>
    <w:sectPr w:rsidR="00C97DD7" w:rsidRPr="008B39B3">
      <w:headerReference w:type="default" r:id="rId9"/>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C69" w:rsidRDefault="008A6C69">
      <w:pPr>
        <w:spacing w:line="240" w:lineRule="auto"/>
      </w:pPr>
      <w:r>
        <w:separator/>
      </w:r>
    </w:p>
  </w:endnote>
  <w:endnote w:type="continuationSeparator" w:id="0">
    <w:p w:rsidR="008A6C69" w:rsidRDefault="008A6C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C69" w:rsidRDefault="008A6C69">
      <w:pPr>
        <w:spacing w:line="240" w:lineRule="auto"/>
      </w:pPr>
      <w:r>
        <w:separator/>
      </w:r>
    </w:p>
  </w:footnote>
  <w:footnote w:type="continuationSeparator" w:id="0">
    <w:p w:rsidR="008A6C69" w:rsidRDefault="008A6C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B56" w:rsidRPr="0051714F" w:rsidRDefault="008A6C69">
    <w:pPr>
      <w:pStyle w:val="YourName"/>
      <w:rPr>
        <w:lang w:val="es-MX"/>
      </w:rPr>
    </w:pPr>
    <w:sdt>
      <w:sdtPr>
        <w:rPr>
          <w:lang w:val="es-MX"/>
        </w:rPr>
        <w:alias w:val="Author"/>
        <w:id w:val="25244219"/>
        <w:placeholder>
          <w:docPart w:val="CFAE46DB723546CDAEC2FB6ACF598424"/>
        </w:placeholder>
        <w:dataBinding w:prefixMappings="xmlns:ns0='http://purl.org/dc/elements/1.1/' xmlns:ns1='http://schemas.openxmlformats.org/package/2006/metadata/core-properties' " w:xpath="/ns1:coreProperties[1]/ns0:creator[1]" w:storeItemID="{6C3C8BC8-F283-45AE-878A-BAB7291924A1}"/>
        <w:text/>
      </w:sdtPr>
      <w:sdtEndPr/>
      <w:sdtContent>
        <w:r w:rsidR="00B71EDD" w:rsidRPr="0051714F">
          <w:rPr>
            <w:lang w:val="es-MX"/>
          </w:rPr>
          <w:t>Marco ANTONIO De jesus CIRIACO</w:t>
        </w:r>
      </w:sdtContent>
    </w:sdt>
    <w:r w:rsidR="000B1940" w:rsidRPr="0051714F">
      <w:rPr>
        <w:lang w:val="es-MX"/>
      </w:rPr>
      <w:tab/>
      <w:t xml:space="preserve">Page </w:t>
    </w:r>
    <w:r w:rsidR="000B1940">
      <w:fldChar w:fldCharType="begin"/>
    </w:r>
    <w:r w:rsidR="000B1940" w:rsidRPr="0051714F">
      <w:rPr>
        <w:lang w:val="es-MX"/>
      </w:rPr>
      <w:instrText xml:space="preserve"> PAGE   \* MERGEFORMAT </w:instrText>
    </w:r>
    <w:r w:rsidR="000B1940">
      <w:fldChar w:fldCharType="separate"/>
    </w:r>
    <w:r w:rsidR="00D34EFA">
      <w:rPr>
        <w:noProof/>
        <w:lang w:val="es-MX"/>
      </w:rPr>
      <w:t>2</w:t>
    </w:r>
    <w:r w:rsidR="000B1940">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51600FA"/>
    <w:lvl w:ilvl="0">
      <w:start w:val="1"/>
      <w:numFmt w:val="decimal"/>
      <w:lvlText w:val="%1."/>
      <w:lvlJc w:val="left"/>
      <w:pPr>
        <w:tabs>
          <w:tab w:val="num" w:pos="720"/>
        </w:tabs>
        <w:ind w:left="720" w:hanging="360"/>
      </w:pPr>
    </w:lvl>
  </w:abstractNum>
  <w:abstractNum w:abstractNumId="1">
    <w:nsid w:val="FFFFFF83"/>
    <w:multiLevelType w:val="singleLevel"/>
    <w:tmpl w:val="B1384CA4"/>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4A28B9C"/>
    <w:lvl w:ilvl="0">
      <w:start w:val="1"/>
      <w:numFmt w:val="decimal"/>
      <w:lvlText w:val="%1."/>
      <w:lvlJc w:val="left"/>
      <w:pPr>
        <w:tabs>
          <w:tab w:val="num" w:pos="360"/>
        </w:tabs>
        <w:ind w:left="360" w:hanging="360"/>
      </w:pPr>
    </w:lvl>
  </w:abstractNum>
  <w:abstractNum w:abstractNumId="3">
    <w:nsid w:val="FFFFFF89"/>
    <w:multiLevelType w:val="singleLevel"/>
    <w:tmpl w:val="8AFAFCEE"/>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8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966"/>
    <w:rsid w:val="00021E4F"/>
    <w:rsid w:val="0007070D"/>
    <w:rsid w:val="00075EF0"/>
    <w:rsid w:val="000B1940"/>
    <w:rsid w:val="000C12A4"/>
    <w:rsid w:val="0010286C"/>
    <w:rsid w:val="00141E94"/>
    <w:rsid w:val="00177D37"/>
    <w:rsid w:val="001C3BE6"/>
    <w:rsid w:val="001D138C"/>
    <w:rsid w:val="001D79E4"/>
    <w:rsid w:val="001E517F"/>
    <w:rsid w:val="001E5B2C"/>
    <w:rsid w:val="00245298"/>
    <w:rsid w:val="00282235"/>
    <w:rsid w:val="002A0966"/>
    <w:rsid w:val="002F4392"/>
    <w:rsid w:val="00342B2A"/>
    <w:rsid w:val="00344C5F"/>
    <w:rsid w:val="004138FF"/>
    <w:rsid w:val="00475888"/>
    <w:rsid w:val="00484A86"/>
    <w:rsid w:val="00497318"/>
    <w:rsid w:val="0051714F"/>
    <w:rsid w:val="006A01DC"/>
    <w:rsid w:val="006B05EA"/>
    <w:rsid w:val="006F75D0"/>
    <w:rsid w:val="00721194"/>
    <w:rsid w:val="007230A9"/>
    <w:rsid w:val="007421E9"/>
    <w:rsid w:val="00747B5D"/>
    <w:rsid w:val="00773716"/>
    <w:rsid w:val="007870C3"/>
    <w:rsid w:val="007D4F13"/>
    <w:rsid w:val="007F2D05"/>
    <w:rsid w:val="00894DDD"/>
    <w:rsid w:val="008A6C69"/>
    <w:rsid w:val="008B39B3"/>
    <w:rsid w:val="008C25A0"/>
    <w:rsid w:val="008E3823"/>
    <w:rsid w:val="00920BA8"/>
    <w:rsid w:val="00930B56"/>
    <w:rsid w:val="0093388A"/>
    <w:rsid w:val="00953326"/>
    <w:rsid w:val="0095582E"/>
    <w:rsid w:val="0096775E"/>
    <w:rsid w:val="00980266"/>
    <w:rsid w:val="009B1421"/>
    <w:rsid w:val="00A4203E"/>
    <w:rsid w:val="00A42E3D"/>
    <w:rsid w:val="00A810A1"/>
    <w:rsid w:val="00A83F6F"/>
    <w:rsid w:val="00AA21AB"/>
    <w:rsid w:val="00AC5B6A"/>
    <w:rsid w:val="00B22355"/>
    <w:rsid w:val="00B22BB6"/>
    <w:rsid w:val="00B334E4"/>
    <w:rsid w:val="00B4168A"/>
    <w:rsid w:val="00B47F5A"/>
    <w:rsid w:val="00B71EDD"/>
    <w:rsid w:val="00BB42C6"/>
    <w:rsid w:val="00BD7700"/>
    <w:rsid w:val="00C0136C"/>
    <w:rsid w:val="00C03A27"/>
    <w:rsid w:val="00C263A0"/>
    <w:rsid w:val="00C97DD7"/>
    <w:rsid w:val="00CA4350"/>
    <w:rsid w:val="00CD69D4"/>
    <w:rsid w:val="00CE76E6"/>
    <w:rsid w:val="00D00B4C"/>
    <w:rsid w:val="00D34EFA"/>
    <w:rsid w:val="00D55BC8"/>
    <w:rsid w:val="00D8674F"/>
    <w:rsid w:val="00DA7EA3"/>
    <w:rsid w:val="00DB12CD"/>
    <w:rsid w:val="00DD7FB0"/>
    <w:rsid w:val="00DE7868"/>
    <w:rsid w:val="00E1076F"/>
    <w:rsid w:val="00E31312"/>
    <w:rsid w:val="00E739D4"/>
    <w:rsid w:val="00E95863"/>
    <w:rsid w:val="00EB0A2C"/>
    <w:rsid w:val="00ED1797"/>
    <w:rsid w:val="00F03F1A"/>
    <w:rsid w:val="00F535B4"/>
    <w:rsid w:val="00F60C3F"/>
    <w:rsid w:val="00F66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pPr>
      <w:spacing w:after="0" w:line="264" w:lineRule="auto"/>
    </w:pPr>
    <w:rPr>
      <w:sz w:val="16"/>
    </w:rPr>
  </w:style>
  <w:style w:type="paragraph" w:styleId="Ttulo1">
    <w:name w:val="heading 1"/>
    <w:basedOn w:val="Normal"/>
    <w:next w:val="Normal"/>
    <w:link w:val="Ttulo1C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Ttulo2">
    <w:name w:val="heading 2"/>
    <w:basedOn w:val="Normal"/>
    <w:next w:val="Normal"/>
    <w:link w:val="Ttulo2Car"/>
    <w:uiPriority w:val="1"/>
    <w:semiHidden/>
    <w:unhideWhenUsed/>
    <w:qFormat/>
    <w:pPr>
      <w:spacing w:before="240" w:after="40"/>
      <w:outlineLvl w:val="1"/>
    </w:pPr>
    <w:rPr>
      <w:caps/>
      <w:color w:val="000000" w:themeColor="text1"/>
      <w:spacing w:val="10"/>
    </w:rPr>
  </w:style>
  <w:style w:type="paragraph" w:styleId="Ttulo3">
    <w:name w:val="heading 3"/>
    <w:basedOn w:val="Normal"/>
    <w:next w:val="Normal"/>
    <w:link w:val="Ttulo3Car"/>
    <w:uiPriority w:val="1"/>
    <w:semiHidden/>
    <w:unhideWhenUsed/>
    <w:qFormat/>
    <w:pPr>
      <w:ind w:left="288"/>
      <w:outlineLvl w:val="2"/>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Ttulo2Car">
    <w:name w:val="Título 2 Car"/>
    <w:basedOn w:val="Fuentedeprrafopredeter"/>
    <w:link w:val="Ttulo2"/>
    <w:uiPriority w:val="1"/>
    <w:semiHidden/>
    <w:rPr>
      <w:caps/>
      <w:color w:val="000000" w:themeColor="text1"/>
      <w:spacing w:val="10"/>
      <w:sz w:val="16"/>
    </w:rPr>
  </w:style>
  <w:style w:type="character" w:customStyle="1" w:styleId="Ttulo3Car">
    <w:name w:val="Título 3 Car"/>
    <w:basedOn w:val="Fuentedeprrafopredeter"/>
    <w:link w:val="Ttulo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Fuentedeprrafopredeter"/>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EncabezadoCar">
    <w:name w:val="Encabezado Car"/>
    <w:basedOn w:val="Fuentedeprrafopredeter"/>
    <w:link w:val="Encabezado"/>
    <w:uiPriority w:val="99"/>
    <w:rPr>
      <w:sz w:val="16"/>
    </w:rPr>
  </w:style>
  <w:style w:type="paragraph" w:styleId="Piedepgina">
    <w:name w:val="footer"/>
    <w:basedOn w:val="Normal"/>
    <w:link w:val="PiedepginaCar"/>
    <w:uiPriority w:val="99"/>
    <w:semiHidden/>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Pr>
      <w:sz w:val="16"/>
    </w:rPr>
  </w:style>
  <w:style w:type="paragraph" w:customStyle="1" w:styleId="Encabezadodetabladecontenido">
    <w:name w:val="Encabezado de tabla de contenido"/>
    <w:basedOn w:val="Ttulo1"/>
    <w:next w:val="Normal"/>
    <w:uiPriority w:val="39"/>
    <w:unhideWhenUsed/>
    <w:qFormat/>
    <w:rsid w:val="00CA4350"/>
    <w:pPr>
      <w:spacing w:before="480" w:after="0" w:line="276" w:lineRule="auto"/>
      <w:outlineLvl w:val="9"/>
    </w:pPr>
    <w:rPr>
      <w:rFonts w:ascii="Calibri" w:eastAsia="Times New Roman" w:hAnsi="Calibri" w:cs="Times New Roman"/>
      <w:caps w:val="0"/>
      <w:color w:val="384347"/>
      <w:spacing w:val="0"/>
      <w:sz w:val="28"/>
      <w:lang w:val="es-ES_tradnl" w:eastAsia="es-ES_tradnl"/>
    </w:rPr>
  </w:style>
  <w:style w:type="paragraph" w:customStyle="1" w:styleId="Default">
    <w:name w:val="Default"/>
    <w:rsid w:val="007D4F13"/>
    <w:pPr>
      <w:autoSpaceDE w:val="0"/>
      <w:autoSpaceDN w:val="0"/>
      <w:adjustRightInd w:val="0"/>
      <w:spacing w:after="0" w:line="240" w:lineRule="auto"/>
    </w:pPr>
    <w:rPr>
      <w:rFonts w:ascii="Segoe UI" w:hAnsi="Segoe UI" w:cs="Segoe UI"/>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Normal Indent"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pPr>
      <w:spacing w:after="0" w:line="264" w:lineRule="auto"/>
    </w:pPr>
    <w:rPr>
      <w:sz w:val="16"/>
    </w:rPr>
  </w:style>
  <w:style w:type="paragraph" w:styleId="Ttulo1">
    <w:name w:val="heading 1"/>
    <w:basedOn w:val="Normal"/>
    <w:next w:val="Normal"/>
    <w:link w:val="Ttulo1Car"/>
    <w:uiPriority w:val="1"/>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Ttulo2">
    <w:name w:val="heading 2"/>
    <w:basedOn w:val="Normal"/>
    <w:next w:val="Normal"/>
    <w:link w:val="Ttulo2Car"/>
    <w:uiPriority w:val="1"/>
    <w:semiHidden/>
    <w:unhideWhenUsed/>
    <w:qFormat/>
    <w:pPr>
      <w:spacing w:before="240" w:after="40"/>
      <w:outlineLvl w:val="1"/>
    </w:pPr>
    <w:rPr>
      <w:caps/>
      <w:color w:val="000000" w:themeColor="text1"/>
      <w:spacing w:val="10"/>
    </w:rPr>
  </w:style>
  <w:style w:type="paragraph" w:styleId="Ttulo3">
    <w:name w:val="heading 3"/>
    <w:basedOn w:val="Normal"/>
    <w:next w:val="Normal"/>
    <w:link w:val="Ttulo3Car"/>
    <w:uiPriority w:val="1"/>
    <w:semiHidden/>
    <w:unhideWhenUsed/>
    <w:qFormat/>
    <w:pPr>
      <w:ind w:left="288"/>
      <w:outlineLvl w:val="2"/>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semiHidden/>
    <w:rPr>
      <w:rFonts w:asciiTheme="majorHAnsi" w:eastAsiaTheme="majorEastAsia" w:hAnsiTheme="majorHAnsi" w:cstheme="majorBidi"/>
      <w:b/>
      <w:bCs/>
      <w:caps/>
      <w:color w:val="000000" w:themeColor="text1"/>
      <w:spacing w:val="10"/>
      <w:sz w:val="16"/>
      <w:szCs w:val="28"/>
    </w:rPr>
  </w:style>
  <w:style w:type="character" w:customStyle="1" w:styleId="Ttulo2Car">
    <w:name w:val="Título 2 Car"/>
    <w:basedOn w:val="Fuentedeprrafopredeter"/>
    <w:link w:val="Ttulo2"/>
    <w:uiPriority w:val="1"/>
    <w:semiHidden/>
    <w:rPr>
      <w:caps/>
      <w:color w:val="000000" w:themeColor="text1"/>
      <w:spacing w:val="10"/>
      <w:sz w:val="16"/>
    </w:rPr>
  </w:style>
  <w:style w:type="character" w:customStyle="1" w:styleId="Ttulo3Car">
    <w:name w:val="Título 3 Car"/>
    <w:basedOn w:val="Fuentedeprrafopredeter"/>
    <w:link w:val="Ttulo3"/>
    <w:uiPriority w:val="1"/>
    <w:semiHidden/>
    <w:rPr>
      <w:i/>
      <w:sz w:val="16"/>
    </w:rPr>
  </w:style>
  <w:style w:type="paragraph" w:customStyle="1" w:styleId="JobTitle">
    <w:name w:val="Job Title"/>
    <w:basedOn w:val="Normal"/>
    <w:link w:val="JobTitleChar"/>
    <w:qFormat/>
    <w:pPr>
      <w:tabs>
        <w:tab w:val="left" w:pos="7560"/>
      </w:tabs>
      <w:ind w:left="288"/>
    </w:pPr>
    <w:rPr>
      <w:b/>
    </w:rPr>
  </w:style>
  <w:style w:type="character" w:customStyle="1" w:styleId="JobTitleChar">
    <w:name w:val="Job Title Char"/>
    <w:basedOn w:val="Fuentedeprrafopredeter"/>
    <w:link w:val="JobTitle"/>
    <w:rPr>
      <w:b/>
      <w:sz w:val="16"/>
    </w:rPr>
  </w:style>
  <w:style w:type="paragraph" w:customStyle="1" w:styleId="ContactInformation">
    <w:name w:val="Contact Information"/>
    <w:basedOn w:val="Normal"/>
    <w:qFormat/>
    <w:pPr>
      <w:spacing w:after="400"/>
      <w:ind w:left="288"/>
    </w:pPr>
  </w:style>
  <w:style w:type="paragraph" w:customStyle="1" w:styleId="NormalBodyText">
    <w:name w:val="Normal Body Text"/>
    <w:basedOn w:val="Normal"/>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qFormat/>
    <w:pPr>
      <w:ind w:left="288"/>
    </w:pPr>
  </w:style>
  <w:style w:type="paragraph" w:customStyle="1" w:styleId="SpaceAfter">
    <w:name w:val="Space After"/>
    <w:basedOn w:val="Normal"/>
    <w:qFormat/>
    <w:pPr>
      <w:tabs>
        <w:tab w:val="left" w:pos="7560"/>
      </w:tabs>
      <w:spacing w:after="160"/>
      <w:ind w:left="288" w:right="2880"/>
    </w:p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qFormat/>
    <w:pPr>
      <w:tabs>
        <w:tab w:val="left" w:pos="7560"/>
      </w:tabs>
      <w:spacing w:after="160"/>
      <w:ind w:left="288"/>
    </w:pPr>
  </w:style>
  <w:style w:type="paragraph" w:customStyle="1" w:styleId="SectionHeading">
    <w:name w:val="Section Heading"/>
    <w:basedOn w:val="Normal"/>
    <w:qFormat/>
    <w:pPr>
      <w:spacing w:before="240" w:after="40"/>
      <w:outlineLvl w:val="1"/>
    </w:pPr>
    <w:rPr>
      <w:caps/>
      <w:color w:val="000000" w:themeColor="text1"/>
      <w:spacing w:val="10"/>
    </w:rPr>
  </w:style>
  <w:style w:type="paragraph" w:customStyle="1" w:styleId="ItalicHeading">
    <w:name w:val="Italic Heading"/>
    <w:basedOn w:val="Normal"/>
    <w:qFormat/>
    <w:pPr>
      <w:ind w:left="288"/>
      <w:outlineLvl w:val="2"/>
    </w:pPr>
    <w:rPr>
      <w:i/>
    </w:rPr>
  </w:style>
  <w:style w:type="paragraph" w:styleId="Encabezado">
    <w:name w:val="header"/>
    <w:basedOn w:val="Normal"/>
    <w:link w:val="EncabezadoCar"/>
    <w:uiPriority w:val="99"/>
    <w:unhideWhenUsed/>
    <w:pPr>
      <w:tabs>
        <w:tab w:val="center" w:pos="4680"/>
        <w:tab w:val="right" w:pos="9360"/>
      </w:tabs>
      <w:spacing w:line="240" w:lineRule="auto"/>
    </w:pPr>
  </w:style>
  <w:style w:type="character" w:customStyle="1" w:styleId="EncabezadoCar">
    <w:name w:val="Encabezado Car"/>
    <w:basedOn w:val="Fuentedeprrafopredeter"/>
    <w:link w:val="Encabezado"/>
    <w:uiPriority w:val="99"/>
    <w:rPr>
      <w:sz w:val="16"/>
    </w:rPr>
  </w:style>
  <w:style w:type="paragraph" w:styleId="Piedepgina">
    <w:name w:val="footer"/>
    <w:basedOn w:val="Normal"/>
    <w:link w:val="PiedepginaCar"/>
    <w:uiPriority w:val="99"/>
    <w:semiHidden/>
    <w:unhideWhenUsed/>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Pr>
      <w:sz w:val="16"/>
    </w:rPr>
  </w:style>
  <w:style w:type="paragraph" w:customStyle="1" w:styleId="Encabezadodetabladecontenido">
    <w:name w:val="Encabezado de tabla de contenido"/>
    <w:basedOn w:val="Ttulo1"/>
    <w:next w:val="Normal"/>
    <w:uiPriority w:val="39"/>
    <w:unhideWhenUsed/>
    <w:qFormat/>
    <w:rsid w:val="00CA4350"/>
    <w:pPr>
      <w:spacing w:before="480" w:after="0" w:line="276" w:lineRule="auto"/>
      <w:outlineLvl w:val="9"/>
    </w:pPr>
    <w:rPr>
      <w:rFonts w:ascii="Calibri" w:eastAsia="Times New Roman" w:hAnsi="Calibri" w:cs="Times New Roman"/>
      <w:caps w:val="0"/>
      <w:color w:val="384347"/>
      <w:spacing w:val="0"/>
      <w:sz w:val="28"/>
      <w:lang w:val="es-ES_tradnl" w:eastAsia="es-ES_tradnl"/>
    </w:rPr>
  </w:style>
  <w:style w:type="paragraph" w:customStyle="1" w:styleId="Default">
    <w:name w:val="Default"/>
    <w:rsid w:val="007D4F13"/>
    <w:pPr>
      <w:autoSpaceDE w:val="0"/>
      <w:autoSpaceDN w:val="0"/>
      <w:adjustRightInd w:val="0"/>
      <w:spacing w:after="0" w:line="240" w:lineRule="auto"/>
    </w:pPr>
    <w:rPr>
      <w:rFonts w:ascii="Segoe UI" w:hAnsi="Segoe UI" w:cs="Segoe U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31735\AppData\Roaming\Microsoft\Templates\Curriculum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E204953895B49EC95CAECB09AC0650C"/>
        <w:category>
          <w:name w:val="General"/>
          <w:gallery w:val="placeholder"/>
        </w:category>
        <w:types>
          <w:type w:val="bbPlcHdr"/>
        </w:types>
        <w:behaviors>
          <w:behavior w:val="content"/>
        </w:behaviors>
        <w:guid w:val="{66D4DE7F-E707-4325-B803-43AFF7BE22AE}"/>
      </w:docPartPr>
      <w:docPartBody>
        <w:p w:rsidR="00D62F8D" w:rsidRDefault="00902E4F">
          <w:pPr>
            <w:pStyle w:val="2E204953895B49EC95CAECB09AC0650C"/>
          </w:pPr>
          <w:r>
            <w:t>[your name]</w:t>
          </w:r>
        </w:p>
      </w:docPartBody>
    </w:docPart>
    <w:docPart>
      <w:docPartPr>
        <w:name w:val="CFAE46DB723546CDAEC2FB6ACF598424"/>
        <w:category>
          <w:name w:val="General"/>
          <w:gallery w:val="placeholder"/>
        </w:category>
        <w:types>
          <w:type w:val="bbPlcHdr"/>
        </w:types>
        <w:behaviors>
          <w:behavior w:val="content"/>
        </w:behaviors>
        <w:guid w:val="{2F50EA34-2502-4B81-AC03-FDE96F359B58}"/>
      </w:docPartPr>
      <w:docPartBody>
        <w:p w:rsidR="00D62F8D" w:rsidRDefault="00A06D3A" w:rsidP="00A06D3A">
          <w:pPr>
            <w:pStyle w:val="CFAE46DB723546CDAEC2FB6ACF598424"/>
          </w:pPr>
          <w:r>
            <w:t>[Start Date]</w:t>
          </w:r>
        </w:p>
      </w:docPartBody>
    </w:docPart>
    <w:docPart>
      <w:docPartPr>
        <w:name w:val="04720C599BBF4CDD84ECB49F8EA4E5D8"/>
        <w:category>
          <w:name w:val="General"/>
          <w:gallery w:val="placeholder"/>
        </w:category>
        <w:types>
          <w:type w:val="bbPlcHdr"/>
        </w:types>
        <w:behaviors>
          <w:behavior w:val="content"/>
        </w:behaviors>
        <w:guid w:val="{26F751EA-DD3F-4686-AA89-B152E79C5440}"/>
      </w:docPartPr>
      <w:docPartBody>
        <w:p w:rsidR="00D62F8D" w:rsidRDefault="00A06D3A" w:rsidP="00A06D3A">
          <w:pPr>
            <w:pStyle w:val="04720C599BBF4CDD84ECB49F8EA4E5D8"/>
          </w:pPr>
          <w:r>
            <w:t>[End Date]</w:t>
          </w:r>
        </w:p>
      </w:docPartBody>
    </w:docPart>
    <w:docPart>
      <w:docPartPr>
        <w:name w:val="206A7CEDAA9945BEB22A5DE3DF44E681"/>
        <w:category>
          <w:name w:val="General"/>
          <w:gallery w:val="placeholder"/>
        </w:category>
        <w:types>
          <w:type w:val="bbPlcHdr"/>
        </w:types>
        <w:behaviors>
          <w:behavior w:val="content"/>
        </w:behaviors>
        <w:guid w:val="{C38E2773-5303-46EB-830A-EF1DD5956BDE}"/>
      </w:docPartPr>
      <w:docPartBody>
        <w:p w:rsidR="00D62F8D" w:rsidRDefault="00A06D3A" w:rsidP="00A06D3A">
          <w:pPr>
            <w:pStyle w:val="206A7CEDAA9945BEB22A5DE3DF44E681"/>
          </w:pPr>
          <w:r>
            <w:t>[Start Date]</w:t>
          </w:r>
        </w:p>
      </w:docPartBody>
    </w:docPart>
    <w:docPart>
      <w:docPartPr>
        <w:name w:val="3C0083E98FE043CCBF41E50954052EF7"/>
        <w:category>
          <w:name w:val="General"/>
          <w:gallery w:val="placeholder"/>
        </w:category>
        <w:types>
          <w:type w:val="bbPlcHdr"/>
        </w:types>
        <w:behaviors>
          <w:behavior w:val="content"/>
        </w:behaviors>
        <w:guid w:val="{2952878E-740A-463C-9F70-ACC4FC2963CE}"/>
      </w:docPartPr>
      <w:docPartBody>
        <w:p w:rsidR="00DA516E" w:rsidRDefault="00D62F8D" w:rsidP="00D62F8D">
          <w:pPr>
            <w:pStyle w:val="3C0083E98FE043CCBF41E50954052EF7"/>
          </w:pPr>
          <w:r>
            <w:t>[Start Date]</w:t>
          </w:r>
        </w:p>
      </w:docPartBody>
    </w:docPart>
    <w:docPart>
      <w:docPartPr>
        <w:name w:val="34C585BA4CEC4CEBB585970B73EA6D23"/>
        <w:category>
          <w:name w:val="General"/>
          <w:gallery w:val="placeholder"/>
        </w:category>
        <w:types>
          <w:type w:val="bbPlcHdr"/>
        </w:types>
        <w:behaviors>
          <w:behavior w:val="content"/>
        </w:behaviors>
        <w:guid w:val="{D70BF5E6-AD04-40DB-9958-73D8B4DABDDB}"/>
      </w:docPartPr>
      <w:docPartBody>
        <w:p w:rsidR="00DA516E" w:rsidRDefault="00D62F8D" w:rsidP="00D62F8D">
          <w:pPr>
            <w:pStyle w:val="34C585BA4CEC4CEBB585970B73EA6D23"/>
          </w:pPr>
          <w:r>
            <w:t>[Start Date]</w:t>
          </w:r>
        </w:p>
      </w:docPartBody>
    </w:docPart>
    <w:docPart>
      <w:docPartPr>
        <w:name w:val="D0FB1E63683E470D8F18366877D1A32A"/>
        <w:category>
          <w:name w:val="General"/>
          <w:gallery w:val="placeholder"/>
        </w:category>
        <w:types>
          <w:type w:val="bbPlcHdr"/>
        </w:types>
        <w:behaviors>
          <w:behavior w:val="content"/>
        </w:behaviors>
        <w:guid w:val="{E6CEEC6D-4D21-43A6-8F91-BE2677F0F308}"/>
      </w:docPartPr>
      <w:docPartBody>
        <w:p w:rsidR="00DA516E" w:rsidRDefault="00D62F8D" w:rsidP="00D62F8D">
          <w:pPr>
            <w:pStyle w:val="D0FB1E63683E470D8F18366877D1A32A"/>
          </w:pPr>
          <w:r>
            <w:t>[Start Date]</w:t>
          </w:r>
        </w:p>
      </w:docPartBody>
    </w:docPart>
    <w:docPart>
      <w:docPartPr>
        <w:name w:val="DB1838A6F24949F4BFFED8E544DA9CF2"/>
        <w:category>
          <w:name w:val="General"/>
          <w:gallery w:val="placeholder"/>
        </w:category>
        <w:types>
          <w:type w:val="bbPlcHdr"/>
        </w:types>
        <w:behaviors>
          <w:behavior w:val="content"/>
        </w:behaviors>
        <w:guid w:val="{0BBEFA5F-6F89-4E86-91BC-575841A145BB}"/>
      </w:docPartPr>
      <w:docPartBody>
        <w:p w:rsidR="00DA516E" w:rsidRDefault="00D62F8D" w:rsidP="00D62F8D">
          <w:pPr>
            <w:pStyle w:val="DB1838A6F24949F4BFFED8E544DA9CF2"/>
          </w:pPr>
          <w:r>
            <w:t>[Start Date]</w:t>
          </w:r>
        </w:p>
      </w:docPartBody>
    </w:docPart>
    <w:docPart>
      <w:docPartPr>
        <w:name w:val="AA4527039B3F4EF9A6AC6DBF6E451FB5"/>
        <w:category>
          <w:name w:val="General"/>
          <w:gallery w:val="placeholder"/>
        </w:category>
        <w:types>
          <w:type w:val="bbPlcHdr"/>
        </w:types>
        <w:behaviors>
          <w:behavior w:val="content"/>
        </w:behaviors>
        <w:guid w:val="{9750B57D-FA50-4763-BD64-738BE626551D}"/>
      </w:docPartPr>
      <w:docPartBody>
        <w:p w:rsidR="00DA516E" w:rsidRDefault="00D62F8D" w:rsidP="00D62F8D">
          <w:pPr>
            <w:pStyle w:val="AA4527039B3F4EF9A6AC6DBF6E451FB5"/>
          </w:pPr>
          <w:r>
            <w:t>[Start Date]</w:t>
          </w:r>
        </w:p>
      </w:docPartBody>
    </w:docPart>
    <w:docPart>
      <w:docPartPr>
        <w:name w:val="41D9E9D2FFF440238A724613FF85963A"/>
        <w:category>
          <w:name w:val="General"/>
          <w:gallery w:val="placeholder"/>
        </w:category>
        <w:types>
          <w:type w:val="bbPlcHdr"/>
        </w:types>
        <w:behaviors>
          <w:behavior w:val="content"/>
        </w:behaviors>
        <w:guid w:val="{FB0454AB-DA5E-4448-9D38-CFB05D10AD2F}"/>
      </w:docPartPr>
      <w:docPartBody>
        <w:p w:rsidR="00DA516E" w:rsidRDefault="00D62F8D" w:rsidP="00D62F8D">
          <w:pPr>
            <w:pStyle w:val="41D9E9D2FFF440238A724613FF85963A"/>
          </w:pPr>
          <w:r>
            <w:t>[Start Date]</w:t>
          </w:r>
        </w:p>
      </w:docPartBody>
    </w:docPart>
    <w:docPart>
      <w:docPartPr>
        <w:name w:val="075C7F8A85D94B05879951DCF2E2CE68"/>
        <w:category>
          <w:name w:val="General"/>
          <w:gallery w:val="placeholder"/>
        </w:category>
        <w:types>
          <w:type w:val="bbPlcHdr"/>
        </w:types>
        <w:behaviors>
          <w:behavior w:val="content"/>
        </w:behaviors>
        <w:guid w:val="{A7B4DF6B-30FD-4EDB-9CA0-39E8E0493642}"/>
      </w:docPartPr>
      <w:docPartBody>
        <w:p w:rsidR="00DA516E" w:rsidRDefault="00D62F8D" w:rsidP="00D62F8D">
          <w:pPr>
            <w:pStyle w:val="075C7F8A85D94B05879951DCF2E2CE68"/>
          </w:pPr>
          <w:r>
            <w:t>[Start Date]</w:t>
          </w:r>
        </w:p>
      </w:docPartBody>
    </w:docPart>
    <w:docPart>
      <w:docPartPr>
        <w:name w:val="59D8B32EA2E649DD834E07875722B865"/>
        <w:category>
          <w:name w:val="General"/>
          <w:gallery w:val="placeholder"/>
        </w:category>
        <w:types>
          <w:type w:val="bbPlcHdr"/>
        </w:types>
        <w:behaviors>
          <w:behavior w:val="content"/>
        </w:behaviors>
        <w:guid w:val="{8D682D32-F090-4174-ADC8-A4D7E7DCF235}"/>
      </w:docPartPr>
      <w:docPartBody>
        <w:p w:rsidR="00DA516E" w:rsidRDefault="00D62F8D" w:rsidP="00D62F8D">
          <w:pPr>
            <w:pStyle w:val="59D8B32EA2E649DD834E07875722B865"/>
          </w:pPr>
          <w:r>
            <w:t>[Start Date]</w:t>
          </w:r>
        </w:p>
      </w:docPartBody>
    </w:docPart>
    <w:docPart>
      <w:docPartPr>
        <w:name w:val="0746C3C66B1349489403A6D2DE08C515"/>
        <w:category>
          <w:name w:val="General"/>
          <w:gallery w:val="placeholder"/>
        </w:category>
        <w:types>
          <w:type w:val="bbPlcHdr"/>
        </w:types>
        <w:behaviors>
          <w:behavior w:val="content"/>
        </w:behaviors>
        <w:guid w:val="{E8A4A61D-9220-488E-8258-A5632A31B8F4}"/>
      </w:docPartPr>
      <w:docPartBody>
        <w:p w:rsidR="00DA516E" w:rsidRDefault="00D62F8D" w:rsidP="00D62F8D">
          <w:pPr>
            <w:pStyle w:val="0746C3C66B1349489403A6D2DE08C515"/>
          </w:pPr>
          <w:r>
            <w:t>[Start Date]</w:t>
          </w:r>
        </w:p>
      </w:docPartBody>
    </w:docPart>
    <w:docPart>
      <w:docPartPr>
        <w:name w:val="1141A14439754DBBA2442C6ACB3D5B67"/>
        <w:category>
          <w:name w:val="General"/>
          <w:gallery w:val="placeholder"/>
        </w:category>
        <w:types>
          <w:type w:val="bbPlcHdr"/>
        </w:types>
        <w:behaviors>
          <w:behavior w:val="content"/>
        </w:behaviors>
        <w:guid w:val="{F7656B3F-D4AD-4794-99F1-F2B6AF1CF897}"/>
      </w:docPartPr>
      <w:docPartBody>
        <w:p w:rsidR="00DA516E" w:rsidRDefault="00D62F8D" w:rsidP="00D62F8D">
          <w:pPr>
            <w:pStyle w:val="1141A14439754DBBA2442C6ACB3D5B67"/>
          </w:pPr>
          <w:r>
            <w:t>[Start Date]</w:t>
          </w:r>
        </w:p>
      </w:docPartBody>
    </w:docPart>
    <w:docPart>
      <w:docPartPr>
        <w:name w:val="DE7AA46DBD754D40B78322A431C47F71"/>
        <w:category>
          <w:name w:val="General"/>
          <w:gallery w:val="placeholder"/>
        </w:category>
        <w:types>
          <w:type w:val="bbPlcHdr"/>
        </w:types>
        <w:behaviors>
          <w:behavior w:val="content"/>
        </w:behaviors>
        <w:guid w:val="{EA20FDC0-9D25-4BD4-9719-C0988D0D4E81}"/>
      </w:docPartPr>
      <w:docPartBody>
        <w:p w:rsidR="00DA516E" w:rsidRDefault="00D62F8D" w:rsidP="00D62F8D">
          <w:pPr>
            <w:pStyle w:val="DE7AA46DBD754D40B78322A431C47F71"/>
          </w:pPr>
          <w:r>
            <w:t>[Start Date]</w:t>
          </w:r>
        </w:p>
      </w:docPartBody>
    </w:docPart>
    <w:docPart>
      <w:docPartPr>
        <w:name w:val="26110BE3C4DC472D86692628EBDB5DDC"/>
        <w:category>
          <w:name w:val="General"/>
          <w:gallery w:val="placeholder"/>
        </w:category>
        <w:types>
          <w:type w:val="bbPlcHdr"/>
        </w:types>
        <w:behaviors>
          <w:behavior w:val="content"/>
        </w:behaviors>
        <w:guid w:val="{4D059FF9-0AD0-4022-B6B6-2F04F5E59624}"/>
      </w:docPartPr>
      <w:docPartBody>
        <w:p w:rsidR="00DA516E" w:rsidRDefault="00D62F8D" w:rsidP="00D62F8D">
          <w:pPr>
            <w:pStyle w:val="26110BE3C4DC472D86692628EBDB5DDC"/>
          </w:pPr>
          <w:r>
            <w:t>[End Date]</w:t>
          </w:r>
        </w:p>
      </w:docPartBody>
    </w:docPart>
    <w:docPart>
      <w:docPartPr>
        <w:name w:val="3A34F40926BE42D19DC1AA493FC3F1F8"/>
        <w:category>
          <w:name w:val="General"/>
          <w:gallery w:val="placeholder"/>
        </w:category>
        <w:types>
          <w:type w:val="bbPlcHdr"/>
        </w:types>
        <w:behaviors>
          <w:behavior w:val="content"/>
        </w:behaviors>
        <w:guid w:val="{76D58FF2-DE1A-47A0-81B3-CE00EFEAF888}"/>
      </w:docPartPr>
      <w:docPartBody>
        <w:p w:rsidR="00DA516E" w:rsidRDefault="00D62F8D" w:rsidP="00D62F8D">
          <w:pPr>
            <w:pStyle w:val="3A34F40926BE42D19DC1AA493FC3F1F8"/>
          </w:pPr>
          <w:r>
            <w:t>[Start Date]</w:t>
          </w:r>
        </w:p>
      </w:docPartBody>
    </w:docPart>
    <w:docPart>
      <w:docPartPr>
        <w:name w:val="E7FA595B2EF04669A5CBE9E0995AA7A8"/>
        <w:category>
          <w:name w:val="General"/>
          <w:gallery w:val="placeholder"/>
        </w:category>
        <w:types>
          <w:type w:val="bbPlcHdr"/>
        </w:types>
        <w:behaviors>
          <w:behavior w:val="content"/>
        </w:behaviors>
        <w:guid w:val="{9E32A1BA-312B-4DE8-8CA2-F11CA6913725}"/>
      </w:docPartPr>
      <w:docPartBody>
        <w:p w:rsidR="00DA516E" w:rsidRDefault="00D62F8D" w:rsidP="00D62F8D">
          <w:pPr>
            <w:pStyle w:val="E7FA595B2EF04669A5CBE9E0995AA7A8"/>
          </w:pPr>
          <w:r>
            <w:t>[End Date]</w:t>
          </w:r>
        </w:p>
      </w:docPartBody>
    </w:docPart>
    <w:docPart>
      <w:docPartPr>
        <w:name w:val="CE823533542446F2B4087AC209462033"/>
        <w:category>
          <w:name w:val="General"/>
          <w:gallery w:val="placeholder"/>
        </w:category>
        <w:types>
          <w:type w:val="bbPlcHdr"/>
        </w:types>
        <w:behaviors>
          <w:behavior w:val="content"/>
        </w:behaviors>
        <w:guid w:val="{BB3E2397-7116-49BE-8FBC-373EB91CD312}"/>
      </w:docPartPr>
      <w:docPartBody>
        <w:p w:rsidR="00DA516E" w:rsidRDefault="00D62F8D" w:rsidP="00D62F8D">
          <w:pPr>
            <w:pStyle w:val="CE823533542446F2B4087AC209462033"/>
          </w:pPr>
          <w:r>
            <w:t>[Start Date]</w:t>
          </w:r>
        </w:p>
      </w:docPartBody>
    </w:docPart>
    <w:docPart>
      <w:docPartPr>
        <w:name w:val="4ED254E1EE4847D984FC05565BAB2C3A"/>
        <w:category>
          <w:name w:val="General"/>
          <w:gallery w:val="placeholder"/>
        </w:category>
        <w:types>
          <w:type w:val="bbPlcHdr"/>
        </w:types>
        <w:behaviors>
          <w:behavior w:val="content"/>
        </w:behaviors>
        <w:guid w:val="{1FFF0538-ADA5-4708-B73B-A2C3286B63E8}"/>
      </w:docPartPr>
      <w:docPartBody>
        <w:p w:rsidR="00DA516E" w:rsidRDefault="00D62F8D" w:rsidP="00D62F8D">
          <w:pPr>
            <w:pStyle w:val="4ED254E1EE4847D984FC05565BAB2C3A"/>
          </w:pPr>
          <w:r>
            <w:t>[End Date]</w:t>
          </w:r>
        </w:p>
      </w:docPartBody>
    </w:docPart>
    <w:docPart>
      <w:docPartPr>
        <w:name w:val="3FD65DD9D3554AE59F16568E176DB029"/>
        <w:category>
          <w:name w:val="General"/>
          <w:gallery w:val="placeholder"/>
        </w:category>
        <w:types>
          <w:type w:val="bbPlcHdr"/>
        </w:types>
        <w:behaviors>
          <w:behavior w:val="content"/>
        </w:behaviors>
        <w:guid w:val="{54898A1A-0CAD-44B9-8B27-A804699F2C42}"/>
      </w:docPartPr>
      <w:docPartBody>
        <w:p w:rsidR="00000000" w:rsidRDefault="00487933" w:rsidP="00487933">
          <w:pPr>
            <w:pStyle w:val="3FD65DD9D3554AE59F16568E176DB029"/>
          </w:pPr>
          <w:r>
            <w:t>[Start Date]</w:t>
          </w:r>
        </w:p>
      </w:docPartBody>
    </w:docPart>
    <w:docPart>
      <w:docPartPr>
        <w:name w:val="DB8CA5E92A884AAB8CE05851FF194411"/>
        <w:category>
          <w:name w:val="General"/>
          <w:gallery w:val="placeholder"/>
        </w:category>
        <w:types>
          <w:type w:val="bbPlcHdr"/>
        </w:types>
        <w:behaviors>
          <w:behavior w:val="content"/>
        </w:behaviors>
        <w:guid w:val="{B8D28CC3-F2AF-42E8-8CAA-F89B4DFD44D7}"/>
      </w:docPartPr>
      <w:docPartBody>
        <w:p w:rsidR="00000000" w:rsidRDefault="00487933" w:rsidP="00487933">
          <w:pPr>
            <w:pStyle w:val="DB8CA5E92A884AAB8CE05851FF194411"/>
          </w:pPr>
          <w:r>
            <w:t>[End Date]</w:t>
          </w:r>
        </w:p>
      </w:docPartBody>
    </w:docPart>
    <w:docPart>
      <w:docPartPr>
        <w:name w:val="6BDFF24D4B56423A89C341BE561973B6"/>
        <w:category>
          <w:name w:val="General"/>
          <w:gallery w:val="placeholder"/>
        </w:category>
        <w:types>
          <w:type w:val="bbPlcHdr"/>
        </w:types>
        <w:behaviors>
          <w:behavior w:val="content"/>
        </w:behaviors>
        <w:guid w:val="{79D64A84-2C20-42DD-9D85-FB99D9FD124E}"/>
      </w:docPartPr>
      <w:docPartBody>
        <w:p w:rsidR="00000000" w:rsidRDefault="00487933" w:rsidP="00487933">
          <w:pPr>
            <w:pStyle w:val="6BDFF24D4B56423A89C341BE561973B6"/>
          </w:pPr>
          <w:r>
            <w:t>[Start Date]</w:t>
          </w:r>
        </w:p>
      </w:docPartBody>
    </w:docPart>
    <w:docPart>
      <w:docPartPr>
        <w:name w:val="B516A5BA8E9F472B9E331DF4DBFECA30"/>
        <w:category>
          <w:name w:val="General"/>
          <w:gallery w:val="placeholder"/>
        </w:category>
        <w:types>
          <w:type w:val="bbPlcHdr"/>
        </w:types>
        <w:behaviors>
          <w:behavior w:val="content"/>
        </w:behaviors>
        <w:guid w:val="{2B95D289-2B72-4EF8-BCBB-98C296799082}"/>
      </w:docPartPr>
      <w:docPartBody>
        <w:p w:rsidR="00000000" w:rsidRDefault="00487933" w:rsidP="00487933">
          <w:pPr>
            <w:pStyle w:val="B516A5BA8E9F472B9E331DF4DBFECA30"/>
          </w:pPr>
          <w: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D3A"/>
    <w:rsid w:val="001B203A"/>
    <w:rsid w:val="00487933"/>
    <w:rsid w:val="00492C9F"/>
    <w:rsid w:val="008C7878"/>
    <w:rsid w:val="00902E4F"/>
    <w:rsid w:val="00A06D3A"/>
    <w:rsid w:val="00BB4AD3"/>
    <w:rsid w:val="00D62F8D"/>
    <w:rsid w:val="00DA516E"/>
    <w:rsid w:val="00DC6F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204953895B49EC95CAECB09AC0650C">
    <w:name w:val="2E204953895B49EC95CAECB09AC0650C"/>
  </w:style>
  <w:style w:type="paragraph" w:customStyle="1" w:styleId="0D6EA5E94BB448049F9E1F976606AE30">
    <w:name w:val="0D6EA5E94BB448049F9E1F976606AE30"/>
  </w:style>
  <w:style w:type="paragraph" w:customStyle="1" w:styleId="F1F7114B780849F4BA700FF120F1970E">
    <w:name w:val="F1F7114B780849F4BA700FF120F1970E"/>
  </w:style>
  <w:style w:type="paragraph" w:customStyle="1" w:styleId="0B36C553145141F38F33AB2D64D66BEB">
    <w:name w:val="0B36C553145141F38F33AB2D64D66BEB"/>
  </w:style>
  <w:style w:type="paragraph" w:customStyle="1" w:styleId="65DEF7049FE84B3BB96111E1FDD0D884">
    <w:name w:val="65DEF7049FE84B3BB96111E1FDD0D884"/>
  </w:style>
  <w:style w:type="paragraph" w:customStyle="1" w:styleId="C2EB2A3A429042A18367CD8ED85FD567">
    <w:name w:val="C2EB2A3A429042A18367CD8ED85FD567"/>
  </w:style>
  <w:style w:type="paragraph" w:customStyle="1" w:styleId="8C17162DB4384D65A403D918C6040435">
    <w:name w:val="8C17162DB4384D65A403D918C6040435"/>
  </w:style>
  <w:style w:type="paragraph" w:customStyle="1" w:styleId="DFC45A6A810F45AAA534D5A69CAA237F">
    <w:name w:val="DFC45A6A810F45AAA534D5A69CAA237F"/>
  </w:style>
  <w:style w:type="paragraph" w:customStyle="1" w:styleId="907F373311A949ADB71AE1D1BEFBA4D2">
    <w:name w:val="907F373311A949ADB71AE1D1BEFBA4D2"/>
  </w:style>
  <w:style w:type="paragraph" w:customStyle="1" w:styleId="FAB29542B73D49899E38E0F6AE0C3746">
    <w:name w:val="FAB29542B73D49899E38E0F6AE0C3746"/>
  </w:style>
  <w:style w:type="paragraph" w:customStyle="1" w:styleId="41670F207D264ECB8B5F3ED5F3A758D2">
    <w:name w:val="41670F207D264ECB8B5F3ED5F3A758D2"/>
  </w:style>
  <w:style w:type="paragraph" w:customStyle="1" w:styleId="C04025FF51EC41BE8BD648653AA878ED">
    <w:name w:val="C04025FF51EC41BE8BD648653AA878ED"/>
  </w:style>
  <w:style w:type="paragraph" w:customStyle="1" w:styleId="BAB4387B11D34C6BA33AE00D86D1CA13">
    <w:name w:val="BAB4387B11D34C6BA33AE00D86D1CA13"/>
  </w:style>
  <w:style w:type="paragraph" w:customStyle="1" w:styleId="966765E97DBF4686924AE4FE14514D54">
    <w:name w:val="966765E97DBF4686924AE4FE14514D54"/>
  </w:style>
  <w:style w:type="paragraph" w:customStyle="1" w:styleId="4B56E9A7A4204D1D9397016AA18340BB">
    <w:name w:val="4B56E9A7A4204D1D9397016AA18340BB"/>
  </w:style>
  <w:style w:type="paragraph" w:customStyle="1" w:styleId="25D5209321C44A929BF98AF0162BACA2">
    <w:name w:val="25D5209321C44A929BF98AF0162BACA2"/>
  </w:style>
  <w:style w:type="paragraph" w:customStyle="1" w:styleId="720EC60348114DE8874B862272AF783E">
    <w:name w:val="720EC60348114DE8874B862272AF783E"/>
  </w:style>
  <w:style w:type="paragraph" w:customStyle="1" w:styleId="8AC4A90DA39942759508E3D3A1565CF8">
    <w:name w:val="8AC4A90DA39942759508E3D3A1565CF8"/>
  </w:style>
  <w:style w:type="paragraph" w:customStyle="1" w:styleId="7DBD490630F240BDBBB3586E605F4935">
    <w:name w:val="7DBD490630F240BDBBB3586E605F4935"/>
  </w:style>
  <w:style w:type="paragraph" w:customStyle="1" w:styleId="C5CE142926114E11BD72548D2F6BA0C8">
    <w:name w:val="C5CE142926114E11BD72548D2F6BA0C8"/>
  </w:style>
  <w:style w:type="paragraph" w:customStyle="1" w:styleId="6CC7F550DB2C45A5BA877953AF76EFF9">
    <w:name w:val="6CC7F550DB2C45A5BA877953AF76EFF9"/>
  </w:style>
  <w:style w:type="paragraph" w:customStyle="1" w:styleId="AAC85A0DACCA48F79F8CBADF0B2FB28A">
    <w:name w:val="AAC85A0DACCA48F79F8CBADF0B2FB28A"/>
  </w:style>
  <w:style w:type="paragraph" w:customStyle="1" w:styleId="8D9C9D4CC6C044DD9E103C676EDE9156">
    <w:name w:val="8D9C9D4CC6C044DD9E103C676EDE9156"/>
  </w:style>
  <w:style w:type="paragraph" w:customStyle="1" w:styleId="670AC0936B77402CA64DE08D771DC5D0">
    <w:name w:val="670AC0936B77402CA64DE08D771DC5D0"/>
  </w:style>
  <w:style w:type="paragraph" w:customStyle="1" w:styleId="C9434619F6C143809CD7AC9BCDB9A167">
    <w:name w:val="C9434619F6C143809CD7AC9BCDB9A167"/>
  </w:style>
  <w:style w:type="paragraph" w:customStyle="1" w:styleId="24C29A4BD6634D7F92E582A55D405044">
    <w:name w:val="24C29A4BD6634D7F92E582A55D405044"/>
  </w:style>
  <w:style w:type="paragraph" w:customStyle="1" w:styleId="0E7D01D7F67145668771DACB1FE2ACE0">
    <w:name w:val="0E7D01D7F67145668771DACB1FE2ACE0"/>
  </w:style>
  <w:style w:type="paragraph" w:customStyle="1" w:styleId="6EF7E98C8DE24D2D915484BD4CC8F626">
    <w:name w:val="6EF7E98C8DE24D2D915484BD4CC8F626"/>
  </w:style>
  <w:style w:type="paragraph" w:customStyle="1" w:styleId="45DEB83A54E748478C45455295CA055F">
    <w:name w:val="45DEB83A54E748478C45455295CA055F"/>
  </w:style>
  <w:style w:type="paragraph" w:customStyle="1" w:styleId="F91780382B4240F98013680C8F0DFFC7">
    <w:name w:val="F91780382B4240F98013680C8F0DFFC7"/>
  </w:style>
  <w:style w:type="paragraph" w:customStyle="1" w:styleId="59A98C1A990247449A0F2827E4C79DD5">
    <w:name w:val="59A98C1A990247449A0F2827E4C79DD5"/>
  </w:style>
  <w:style w:type="paragraph" w:customStyle="1" w:styleId="53F556E4AF154FEBBDCF062265B9F887">
    <w:name w:val="53F556E4AF154FEBBDCF062265B9F887"/>
  </w:style>
  <w:style w:type="paragraph" w:customStyle="1" w:styleId="37102133524641B395B4ED10D548CDE0">
    <w:name w:val="37102133524641B395B4ED10D548CDE0"/>
  </w:style>
  <w:style w:type="paragraph" w:customStyle="1" w:styleId="760D05CA9E0E47C2A5D204A47031B90A">
    <w:name w:val="760D05CA9E0E47C2A5D204A47031B90A"/>
  </w:style>
  <w:style w:type="paragraph" w:customStyle="1" w:styleId="D12BAC4637944FE39F3D79125D9C0FD2">
    <w:name w:val="D12BAC4637944FE39F3D79125D9C0FD2"/>
  </w:style>
  <w:style w:type="paragraph" w:customStyle="1" w:styleId="D12F433E5B764EB7A4BDD473584716FB">
    <w:name w:val="D12F433E5B764EB7A4BDD473584716FB"/>
  </w:style>
  <w:style w:type="paragraph" w:customStyle="1" w:styleId="FC4C34E27DD841BF822D9FEFFD2BAE76">
    <w:name w:val="FC4C34E27DD841BF822D9FEFFD2BAE76"/>
  </w:style>
  <w:style w:type="paragraph" w:customStyle="1" w:styleId="1EFF751C2A7641EA8E95E769DBC75952">
    <w:name w:val="1EFF751C2A7641EA8E95E769DBC75952"/>
  </w:style>
  <w:style w:type="paragraph" w:customStyle="1" w:styleId="9F6A763FE48442BAB25646A93D441A33">
    <w:name w:val="9F6A763FE48442BAB25646A93D441A33"/>
  </w:style>
  <w:style w:type="paragraph" w:customStyle="1" w:styleId="712CC3D840FC4A77914F8176CFFC3768">
    <w:name w:val="712CC3D840FC4A77914F8176CFFC3768"/>
  </w:style>
  <w:style w:type="paragraph" w:customStyle="1" w:styleId="6A37034C8BA94AC4BE76ECEAB06F390D">
    <w:name w:val="6A37034C8BA94AC4BE76ECEAB06F390D"/>
  </w:style>
  <w:style w:type="paragraph" w:customStyle="1" w:styleId="DCFC252860D54F48A45F3203157C69FB">
    <w:name w:val="DCFC252860D54F48A45F3203157C69FB"/>
  </w:style>
  <w:style w:type="paragraph" w:customStyle="1" w:styleId="A260AA49F79C437BAD74233F86B678AF">
    <w:name w:val="A260AA49F79C437BAD74233F86B678AF"/>
  </w:style>
  <w:style w:type="paragraph" w:customStyle="1" w:styleId="FF0B8FCBA04F454481C744490767B5E2">
    <w:name w:val="FF0B8FCBA04F454481C744490767B5E2"/>
  </w:style>
  <w:style w:type="paragraph" w:customStyle="1" w:styleId="A0ABB75655D346FB90856D748CBB5CAA">
    <w:name w:val="A0ABB75655D346FB90856D748CBB5CAA"/>
  </w:style>
  <w:style w:type="paragraph" w:customStyle="1" w:styleId="4512BD1FC59E46DA852C1C19D5A6B5E5">
    <w:name w:val="4512BD1FC59E46DA852C1C19D5A6B5E5"/>
  </w:style>
  <w:style w:type="paragraph" w:customStyle="1" w:styleId="072D93D4BE6D43EDACFBC036B1665C7B">
    <w:name w:val="072D93D4BE6D43EDACFBC036B1665C7B"/>
  </w:style>
  <w:style w:type="paragraph" w:customStyle="1" w:styleId="61FBC2CC0BE542F4B7C5B0FFEFB64AE4">
    <w:name w:val="61FBC2CC0BE542F4B7C5B0FFEFB64AE4"/>
  </w:style>
  <w:style w:type="paragraph" w:customStyle="1" w:styleId="C77ED80DFCFA46E689C5BB3B9D344A52">
    <w:name w:val="C77ED80DFCFA46E689C5BB3B9D344A52"/>
  </w:style>
  <w:style w:type="paragraph" w:customStyle="1" w:styleId="80E71C306A99498B9C0C230DF61B9800">
    <w:name w:val="80E71C306A99498B9C0C230DF61B9800"/>
  </w:style>
  <w:style w:type="paragraph" w:customStyle="1" w:styleId="76FC7EFF7AD44CAF85AACD358263BEE1">
    <w:name w:val="76FC7EFF7AD44CAF85AACD358263BEE1"/>
  </w:style>
  <w:style w:type="paragraph" w:customStyle="1" w:styleId="3E80EE19B06B4ED181FE72E8E89E77D7">
    <w:name w:val="3E80EE19B06B4ED181FE72E8E89E77D7"/>
  </w:style>
  <w:style w:type="paragraph" w:customStyle="1" w:styleId="789B6D4965EA4A73941A91781580E01E">
    <w:name w:val="789B6D4965EA4A73941A91781580E01E"/>
  </w:style>
  <w:style w:type="paragraph" w:customStyle="1" w:styleId="C5C633EB2BE240F9BABB4DBA7B2645F3">
    <w:name w:val="C5C633EB2BE240F9BABB4DBA7B2645F3"/>
  </w:style>
  <w:style w:type="paragraph" w:customStyle="1" w:styleId="FB4B646CD8AC4392A928115D6810FFFB">
    <w:name w:val="FB4B646CD8AC4392A928115D6810FFFB"/>
  </w:style>
  <w:style w:type="paragraph" w:customStyle="1" w:styleId="E96C264B252049639753C14ACAB9A0A4">
    <w:name w:val="E96C264B252049639753C14ACAB9A0A4"/>
  </w:style>
  <w:style w:type="paragraph" w:customStyle="1" w:styleId="8BF1A7DAFB194E9E96AC87F5E60826E3">
    <w:name w:val="8BF1A7DAFB194E9E96AC87F5E60826E3"/>
  </w:style>
  <w:style w:type="paragraph" w:customStyle="1" w:styleId="10D3B3EFDFAF40E399E9694087205144">
    <w:name w:val="10D3B3EFDFAF40E399E9694087205144"/>
  </w:style>
  <w:style w:type="paragraph" w:customStyle="1" w:styleId="D50F58BC6B7C43C7B31B261EF07AE885">
    <w:name w:val="D50F58BC6B7C43C7B31B261EF07AE885"/>
  </w:style>
  <w:style w:type="paragraph" w:customStyle="1" w:styleId="130528D9A9554F1DAD62F1B84E3EE461">
    <w:name w:val="130528D9A9554F1DAD62F1B84E3EE461"/>
  </w:style>
  <w:style w:type="paragraph" w:customStyle="1" w:styleId="FEB7308E34394E3BACD51703A213D573">
    <w:name w:val="FEB7308E34394E3BACD51703A213D573"/>
  </w:style>
  <w:style w:type="paragraph" w:customStyle="1" w:styleId="083134541ED7462B91BB04016F0F94E4">
    <w:name w:val="083134541ED7462B91BB04016F0F94E4"/>
  </w:style>
  <w:style w:type="paragraph" w:customStyle="1" w:styleId="1DDAEB1EB55144059FC3E6B307D20ACF">
    <w:name w:val="1DDAEB1EB55144059FC3E6B307D20ACF"/>
  </w:style>
  <w:style w:type="paragraph" w:customStyle="1" w:styleId="F4FB05D5D991402C8D50D4E9A1C6652A">
    <w:name w:val="F4FB05D5D991402C8D50D4E9A1C6652A"/>
  </w:style>
  <w:style w:type="paragraph" w:customStyle="1" w:styleId="F825BCF28A1E4A36B72B7052CF187ED9">
    <w:name w:val="F825BCF28A1E4A36B72B7052CF187ED9"/>
  </w:style>
  <w:style w:type="paragraph" w:customStyle="1" w:styleId="D0B7B6B252CD4FD3B0F4315497235214">
    <w:name w:val="D0B7B6B252CD4FD3B0F4315497235214"/>
  </w:style>
  <w:style w:type="paragraph" w:customStyle="1" w:styleId="B8C1ABDA3D4245BEAFD74DF0C52EB76F">
    <w:name w:val="B8C1ABDA3D4245BEAFD74DF0C52EB76F"/>
  </w:style>
  <w:style w:type="paragraph" w:customStyle="1" w:styleId="E5D45ADBC1444785BD0CFC17BB4A8F93">
    <w:name w:val="E5D45ADBC1444785BD0CFC17BB4A8F93"/>
  </w:style>
  <w:style w:type="paragraph" w:customStyle="1" w:styleId="FC16B9AE0DBA46DEB769489D04634A5F">
    <w:name w:val="FC16B9AE0DBA46DEB769489D04634A5F"/>
  </w:style>
  <w:style w:type="paragraph" w:customStyle="1" w:styleId="2942A09A38D74FC2B685C7633A070A25">
    <w:name w:val="2942A09A38D74FC2B685C7633A070A25"/>
  </w:style>
  <w:style w:type="paragraph" w:customStyle="1" w:styleId="2D477429760C41ABA5A9CE2C7AF08F3B">
    <w:name w:val="2D477429760C41ABA5A9CE2C7AF08F3B"/>
  </w:style>
  <w:style w:type="paragraph" w:customStyle="1" w:styleId="79F6E93309154AB99952F57A1AAD1CAA">
    <w:name w:val="79F6E93309154AB99952F57A1AAD1CAA"/>
  </w:style>
  <w:style w:type="paragraph" w:customStyle="1" w:styleId="A03279AEC7454018AD952211EE6254C8">
    <w:name w:val="A03279AEC7454018AD952211EE6254C8"/>
  </w:style>
  <w:style w:type="paragraph" w:customStyle="1" w:styleId="A650390B896F4416866DB858C2B871AF">
    <w:name w:val="A650390B896F4416866DB858C2B871AF"/>
  </w:style>
  <w:style w:type="paragraph" w:customStyle="1" w:styleId="4CC9C3B3C80A4FB2B88B61DA520FB849">
    <w:name w:val="4CC9C3B3C80A4FB2B88B61DA520FB849"/>
  </w:style>
  <w:style w:type="paragraph" w:customStyle="1" w:styleId="9126CD3C2B9C45F7A35ADB26A740AA48">
    <w:name w:val="9126CD3C2B9C45F7A35ADB26A740AA48"/>
    <w:rsid w:val="00A06D3A"/>
  </w:style>
  <w:style w:type="paragraph" w:customStyle="1" w:styleId="B68621789800498EB88531EC0BAF1A0F">
    <w:name w:val="B68621789800498EB88531EC0BAF1A0F"/>
    <w:rsid w:val="00A06D3A"/>
  </w:style>
  <w:style w:type="paragraph" w:customStyle="1" w:styleId="B6FBBC31B37B430F8B7D66E4B16587FB">
    <w:name w:val="B6FBBC31B37B430F8B7D66E4B16587FB"/>
    <w:rsid w:val="00A06D3A"/>
  </w:style>
  <w:style w:type="paragraph" w:customStyle="1" w:styleId="918A90A825DA48228C766E7056C345B7">
    <w:name w:val="918A90A825DA48228C766E7056C345B7"/>
    <w:rsid w:val="00A06D3A"/>
  </w:style>
  <w:style w:type="paragraph" w:customStyle="1" w:styleId="5393EB84C1CA46069661B4551AF996B9">
    <w:name w:val="5393EB84C1CA46069661B4551AF996B9"/>
    <w:rsid w:val="00A06D3A"/>
  </w:style>
  <w:style w:type="paragraph" w:customStyle="1" w:styleId="17BB67227CB14401BCA5B25201B34008">
    <w:name w:val="17BB67227CB14401BCA5B25201B34008"/>
    <w:rsid w:val="00A06D3A"/>
  </w:style>
  <w:style w:type="paragraph" w:customStyle="1" w:styleId="45385AAF212248088ADD31F587A8470A">
    <w:name w:val="45385AAF212248088ADD31F587A8470A"/>
    <w:rsid w:val="00A06D3A"/>
  </w:style>
  <w:style w:type="paragraph" w:customStyle="1" w:styleId="CFAE46DB723546CDAEC2FB6ACF598424">
    <w:name w:val="CFAE46DB723546CDAEC2FB6ACF598424"/>
    <w:rsid w:val="00A06D3A"/>
  </w:style>
  <w:style w:type="paragraph" w:customStyle="1" w:styleId="3831037BD894496B90A4FF3248E883F5">
    <w:name w:val="3831037BD894496B90A4FF3248E883F5"/>
    <w:rsid w:val="00A06D3A"/>
  </w:style>
  <w:style w:type="paragraph" w:customStyle="1" w:styleId="F8F7D125D5A5440B8D76852184401868">
    <w:name w:val="F8F7D125D5A5440B8D76852184401868"/>
    <w:rsid w:val="00A06D3A"/>
  </w:style>
  <w:style w:type="paragraph" w:customStyle="1" w:styleId="7F9908698F574F038EBBE05C870FE952">
    <w:name w:val="7F9908698F574F038EBBE05C870FE952"/>
    <w:rsid w:val="00A06D3A"/>
  </w:style>
  <w:style w:type="paragraph" w:customStyle="1" w:styleId="91A39278AD4046CB90D6BB4786DE8FDC">
    <w:name w:val="91A39278AD4046CB90D6BB4786DE8FDC"/>
    <w:rsid w:val="00A06D3A"/>
  </w:style>
  <w:style w:type="paragraph" w:customStyle="1" w:styleId="84C5CD6B66D34421817CD69D84848532">
    <w:name w:val="84C5CD6B66D34421817CD69D84848532"/>
    <w:rsid w:val="00A06D3A"/>
  </w:style>
  <w:style w:type="paragraph" w:customStyle="1" w:styleId="99498ECC44AF4528BBF65B8CAA8C467A">
    <w:name w:val="99498ECC44AF4528BBF65B8CAA8C467A"/>
    <w:rsid w:val="00A06D3A"/>
  </w:style>
  <w:style w:type="paragraph" w:customStyle="1" w:styleId="8AE44D5E59534BD183B6ABB8B7E0379A">
    <w:name w:val="8AE44D5E59534BD183B6ABB8B7E0379A"/>
    <w:rsid w:val="00A06D3A"/>
  </w:style>
  <w:style w:type="paragraph" w:customStyle="1" w:styleId="EF343C58D94649AFA1BA6A11F807B0EC">
    <w:name w:val="EF343C58D94649AFA1BA6A11F807B0EC"/>
    <w:rsid w:val="00A06D3A"/>
  </w:style>
  <w:style w:type="paragraph" w:customStyle="1" w:styleId="C188061EBF274B57A44A4EDA0F9DADF0">
    <w:name w:val="C188061EBF274B57A44A4EDA0F9DADF0"/>
    <w:rsid w:val="00A06D3A"/>
  </w:style>
  <w:style w:type="paragraph" w:customStyle="1" w:styleId="04720C599BBF4CDD84ECB49F8EA4E5D8">
    <w:name w:val="04720C599BBF4CDD84ECB49F8EA4E5D8"/>
    <w:rsid w:val="00A06D3A"/>
  </w:style>
  <w:style w:type="paragraph" w:customStyle="1" w:styleId="AC28516A5F904C96A6E1A2A6BB676ECE">
    <w:name w:val="AC28516A5F904C96A6E1A2A6BB676ECE"/>
    <w:rsid w:val="00A06D3A"/>
  </w:style>
  <w:style w:type="paragraph" w:customStyle="1" w:styleId="206A7CEDAA9945BEB22A5DE3DF44E681">
    <w:name w:val="206A7CEDAA9945BEB22A5DE3DF44E681"/>
    <w:rsid w:val="00A06D3A"/>
  </w:style>
  <w:style w:type="paragraph" w:customStyle="1" w:styleId="9A84E2751A624164A2510D0FFDB45AC1">
    <w:name w:val="9A84E2751A624164A2510D0FFDB45AC1"/>
    <w:rsid w:val="00A06D3A"/>
  </w:style>
  <w:style w:type="paragraph" w:customStyle="1" w:styleId="3A63F076F71341C1B83C24B6A29C9C58">
    <w:name w:val="3A63F076F71341C1B83C24B6A29C9C58"/>
    <w:rsid w:val="00A06D3A"/>
  </w:style>
  <w:style w:type="paragraph" w:customStyle="1" w:styleId="A28366F707844B738891B3B13E068D51">
    <w:name w:val="A28366F707844B738891B3B13E068D51"/>
    <w:rsid w:val="00A06D3A"/>
  </w:style>
  <w:style w:type="paragraph" w:customStyle="1" w:styleId="9C0A5C320B1B4747A5AA64BCC660CA43">
    <w:name w:val="9C0A5C320B1B4747A5AA64BCC660CA43"/>
    <w:rsid w:val="00A06D3A"/>
  </w:style>
  <w:style w:type="paragraph" w:customStyle="1" w:styleId="6784FF4C76F14806ACA30CE0DD955A19">
    <w:name w:val="6784FF4C76F14806ACA30CE0DD955A19"/>
    <w:rsid w:val="00A06D3A"/>
  </w:style>
  <w:style w:type="paragraph" w:customStyle="1" w:styleId="5E03AD849BEA4E339BF38262E6900FA3">
    <w:name w:val="5E03AD849BEA4E339BF38262E6900FA3"/>
    <w:rsid w:val="00A06D3A"/>
  </w:style>
  <w:style w:type="paragraph" w:customStyle="1" w:styleId="02C0417AC07747809E7A5F5C68505754">
    <w:name w:val="02C0417AC07747809E7A5F5C68505754"/>
    <w:rsid w:val="00A06D3A"/>
  </w:style>
  <w:style w:type="paragraph" w:customStyle="1" w:styleId="048235B3B46B4AE1A55C9ABBD1137654">
    <w:name w:val="048235B3B46B4AE1A55C9ABBD1137654"/>
    <w:rsid w:val="00A06D3A"/>
  </w:style>
  <w:style w:type="paragraph" w:customStyle="1" w:styleId="625D4E968CF54C228A428BDF7C632EC0">
    <w:name w:val="625D4E968CF54C228A428BDF7C632EC0"/>
    <w:rsid w:val="00A06D3A"/>
  </w:style>
  <w:style w:type="paragraph" w:customStyle="1" w:styleId="C4A499EC79B4459DBD96B35DFB3238D5">
    <w:name w:val="C4A499EC79B4459DBD96B35DFB3238D5"/>
    <w:rsid w:val="00A06D3A"/>
  </w:style>
  <w:style w:type="paragraph" w:customStyle="1" w:styleId="E41015D9C4A04EFEB6851F5333058601">
    <w:name w:val="E41015D9C4A04EFEB6851F5333058601"/>
    <w:rsid w:val="00A06D3A"/>
  </w:style>
  <w:style w:type="paragraph" w:customStyle="1" w:styleId="24141225852045B8B5A24715A1317F7A">
    <w:name w:val="24141225852045B8B5A24715A1317F7A"/>
    <w:rsid w:val="00A06D3A"/>
  </w:style>
  <w:style w:type="paragraph" w:customStyle="1" w:styleId="8F46393B229641FCBC233151D49F6814">
    <w:name w:val="8F46393B229641FCBC233151D49F6814"/>
    <w:rsid w:val="00A06D3A"/>
  </w:style>
  <w:style w:type="paragraph" w:customStyle="1" w:styleId="56F852E1D68E42F99C70F75DF84DA292">
    <w:name w:val="56F852E1D68E42F99C70F75DF84DA292"/>
    <w:rsid w:val="00A06D3A"/>
  </w:style>
  <w:style w:type="paragraph" w:customStyle="1" w:styleId="BADD285297CB4BD4A378034C12FF4AA1">
    <w:name w:val="BADD285297CB4BD4A378034C12FF4AA1"/>
    <w:rsid w:val="00A06D3A"/>
  </w:style>
  <w:style w:type="paragraph" w:customStyle="1" w:styleId="3322812B797F43CA9CF5D8C5B1B385EB">
    <w:name w:val="3322812B797F43CA9CF5D8C5B1B385EB"/>
    <w:rsid w:val="00A06D3A"/>
  </w:style>
  <w:style w:type="paragraph" w:customStyle="1" w:styleId="B580EA881B1C40B49156B8DF4D377101">
    <w:name w:val="B580EA881B1C40B49156B8DF4D377101"/>
    <w:rsid w:val="00A06D3A"/>
  </w:style>
  <w:style w:type="paragraph" w:customStyle="1" w:styleId="7A79525393024E858378AE6312695899">
    <w:name w:val="7A79525393024E858378AE6312695899"/>
    <w:rsid w:val="00A06D3A"/>
  </w:style>
  <w:style w:type="paragraph" w:customStyle="1" w:styleId="2822EF4F022E492FBDAFA156A5922789">
    <w:name w:val="2822EF4F022E492FBDAFA156A5922789"/>
    <w:rsid w:val="00A06D3A"/>
  </w:style>
  <w:style w:type="paragraph" w:customStyle="1" w:styleId="1B810855BE224E77AC7829323E802152">
    <w:name w:val="1B810855BE224E77AC7829323E802152"/>
    <w:rsid w:val="00A06D3A"/>
  </w:style>
  <w:style w:type="paragraph" w:customStyle="1" w:styleId="FDE0854165924901817C713196EA9858">
    <w:name w:val="FDE0854165924901817C713196EA9858"/>
    <w:rsid w:val="00A06D3A"/>
  </w:style>
  <w:style w:type="paragraph" w:customStyle="1" w:styleId="79BF1C50FC63461F82390FE5384B1DDF">
    <w:name w:val="79BF1C50FC63461F82390FE5384B1DDF"/>
    <w:rsid w:val="00A06D3A"/>
  </w:style>
  <w:style w:type="paragraph" w:customStyle="1" w:styleId="76A7F435C228477E8E851B438300DE06">
    <w:name w:val="76A7F435C228477E8E851B438300DE06"/>
    <w:rsid w:val="00A06D3A"/>
  </w:style>
  <w:style w:type="paragraph" w:customStyle="1" w:styleId="4EF0A7B321AD4FE6AE56A3197A69675C">
    <w:name w:val="4EF0A7B321AD4FE6AE56A3197A69675C"/>
    <w:rsid w:val="00D62F8D"/>
  </w:style>
  <w:style w:type="paragraph" w:customStyle="1" w:styleId="C061CAEDBC1142AA8A1C99F077F26414">
    <w:name w:val="C061CAEDBC1142AA8A1C99F077F26414"/>
    <w:rsid w:val="00D62F8D"/>
  </w:style>
  <w:style w:type="paragraph" w:customStyle="1" w:styleId="29B1C6B01EDB477982B1A3E71BC7289D">
    <w:name w:val="29B1C6B01EDB477982B1A3E71BC7289D"/>
    <w:rsid w:val="00D62F8D"/>
  </w:style>
  <w:style w:type="paragraph" w:customStyle="1" w:styleId="6C329169B335488BBBBD0637EAC2C7C2">
    <w:name w:val="6C329169B335488BBBBD0637EAC2C7C2"/>
    <w:rsid w:val="00D62F8D"/>
  </w:style>
  <w:style w:type="paragraph" w:customStyle="1" w:styleId="3B78BEBDFA0E40C78EC4638FA789D6BD">
    <w:name w:val="3B78BEBDFA0E40C78EC4638FA789D6BD"/>
    <w:rsid w:val="00D62F8D"/>
  </w:style>
  <w:style w:type="paragraph" w:customStyle="1" w:styleId="A206C4A186B047DD884BD3C0C55DF888">
    <w:name w:val="A206C4A186B047DD884BD3C0C55DF888"/>
    <w:rsid w:val="00D62F8D"/>
  </w:style>
  <w:style w:type="paragraph" w:customStyle="1" w:styleId="66199427043440D69412C68AACBA6233">
    <w:name w:val="66199427043440D69412C68AACBA6233"/>
    <w:rsid w:val="00D62F8D"/>
  </w:style>
  <w:style w:type="paragraph" w:customStyle="1" w:styleId="847A201454D14EA5B00D93997D01614E">
    <w:name w:val="847A201454D14EA5B00D93997D01614E"/>
    <w:rsid w:val="00D62F8D"/>
  </w:style>
  <w:style w:type="paragraph" w:customStyle="1" w:styleId="08B55260189E4B698E7A191D4C2B0FFB">
    <w:name w:val="08B55260189E4B698E7A191D4C2B0FFB"/>
    <w:rsid w:val="00D62F8D"/>
  </w:style>
  <w:style w:type="paragraph" w:customStyle="1" w:styleId="5D9D788230E14BFD838E53B03E285999">
    <w:name w:val="5D9D788230E14BFD838E53B03E285999"/>
    <w:rsid w:val="00D62F8D"/>
  </w:style>
  <w:style w:type="paragraph" w:customStyle="1" w:styleId="156821BA61B04C7F819FF44FEE4C48EE">
    <w:name w:val="156821BA61B04C7F819FF44FEE4C48EE"/>
    <w:rsid w:val="00D62F8D"/>
  </w:style>
  <w:style w:type="paragraph" w:customStyle="1" w:styleId="37DE586887D44980BBF610B1C366A024">
    <w:name w:val="37DE586887D44980BBF610B1C366A024"/>
    <w:rsid w:val="00D62F8D"/>
  </w:style>
  <w:style w:type="paragraph" w:customStyle="1" w:styleId="70BE1D202A064E03AB17B16A31A08E4C">
    <w:name w:val="70BE1D202A064E03AB17B16A31A08E4C"/>
    <w:rsid w:val="00D62F8D"/>
  </w:style>
  <w:style w:type="paragraph" w:customStyle="1" w:styleId="1FDC12020E2E42E7AC3D9F070E321E26">
    <w:name w:val="1FDC12020E2E42E7AC3D9F070E321E26"/>
    <w:rsid w:val="00D62F8D"/>
  </w:style>
  <w:style w:type="paragraph" w:customStyle="1" w:styleId="C6C557644AAC467880BB9168A8C0C980">
    <w:name w:val="C6C557644AAC467880BB9168A8C0C980"/>
    <w:rsid w:val="00D62F8D"/>
  </w:style>
  <w:style w:type="paragraph" w:customStyle="1" w:styleId="B57D6D5FBD7D41C5B0FBEEB882FCCB42">
    <w:name w:val="B57D6D5FBD7D41C5B0FBEEB882FCCB42"/>
    <w:rsid w:val="00D62F8D"/>
  </w:style>
  <w:style w:type="paragraph" w:customStyle="1" w:styleId="D47531659ABD49CA8ABFB4290FF666C4">
    <w:name w:val="D47531659ABD49CA8ABFB4290FF666C4"/>
    <w:rsid w:val="00D62F8D"/>
  </w:style>
  <w:style w:type="paragraph" w:customStyle="1" w:styleId="F6757F5695464FA088B8CF982B77A172">
    <w:name w:val="F6757F5695464FA088B8CF982B77A172"/>
    <w:rsid w:val="00D62F8D"/>
  </w:style>
  <w:style w:type="paragraph" w:customStyle="1" w:styleId="5108C6443299467383A27A5A0EECFEE9">
    <w:name w:val="5108C6443299467383A27A5A0EECFEE9"/>
    <w:rsid w:val="00D62F8D"/>
  </w:style>
  <w:style w:type="paragraph" w:customStyle="1" w:styleId="5D4CC252917049D1AA3ED1DA328C5731">
    <w:name w:val="5D4CC252917049D1AA3ED1DA328C5731"/>
    <w:rsid w:val="00D62F8D"/>
  </w:style>
  <w:style w:type="paragraph" w:customStyle="1" w:styleId="F6752AC13A2246BC9746B7E6F149CCCA">
    <w:name w:val="F6752AC13A2246BC9746B7E6F149CCCA"/>
    <w:rsid w:val="00D62F8D"/>
  </w:style>
  <w:style w:type="paragraph" w:customStyle="1" w:styleId="B9593ADA8C864B928FDE43506CA638C7">
    <w:name w:val="B9593ADA8C864B928FDE43506CA638C7"/>
    <w:rsid w:val="00D62F8D"/>
  </w:style>
  <w:style w:type="paragraph" w:customStyle="1" w:styleId="376DA2A6DA404102BC75565578DA4735">
    <w:name w:val="376DA2A6DA404102BC75565578DA4735"/>
    <w:rsid w:val="00D62F8D"/>
  </w:style>
  <w:style w:type="paragraph" w:customStyle="1" w:styleId="1DAC5F82834D465C9D2232CBA2318D97">
    <w:name w:val="1DAC5F82834D465C9D2232CBA2318D97"/>
    <w:rsid w:val="00D62F8D"/>
  </w:style>
  <w:style w:type="paragraph" w:customStyle="1" w:styleId="585A74C5E0DA4F1BAE4654C884200E0E">
    <w:name w:val="585A74C5E0DA4F1BAE4654C884200E0E"/>
    <w:rsid w:val="00D62F8D"/>
  </w:style>
  <w:style w:type="paragraph" w:customStyle="1" w:styleId="D3DD09EF9E64460ABCB3C13E9329C7C9">
    <w:name w:val="D3DD09EF9E64460ABCB3C13E9329C7C9"/>
    <w:rsid w:val="00D62F8D"/>
  </w:style>
  <w:style w:type="paragraph" w:customStyle="1" w:styleId="D39125EBCCC54143A32793AA54219492">
    <w:name w:val="D39125EBCCC54143A32793AA54219492"/>
    <w:rsid w:val="00D62F8D"/>
  </w:style>
  <w:style w:type="paragraph" w:customStyle="1" w:styleId="ECA75AD30FBB442181D0C1B6513957DD">
    <w:name w:val="ECA75AD30FBB442181D0C1B6513957DD"/>
    <w:rsid w:val="00D62F8D"/>
  </w:style>
  <w:style w:type="paragraph" w:customStyle="1" w:styleId="647BEB7589BF4744B8D260BD6B078FB6">
    <w:name w:val="647BEB7589BF4744B8D260BD6B078FB6"/>
    <w:rsid w:val="00D62F8D"/>
  </w:style>
  <w:style w:type="paragraph" w:customStyle="1" w:styleId="F53A29DF786E44A0B39A442847D6DF3D">
    <w:name w:val="F53A29DF786E44A0B39A442847D6DF3D"/>
    <w:rsid w:val="00D62F8D"/>
  </w:style>
  <w:style w:type="paragraph" w:customStyle="1" w:styleId="4A842F84753A45239F8CE822F4680B33">
    <w:name w:val="4A842F84753A45239F8CE822F4680B33"/>
    <w:rsid w:val="00D62F8D"/>
  </w:style>
  <w:style w:type="paragraph" w:customStyle="1" w:styleId="3C0083E98FE043CCBF41E50954052EF7">
    <w:name w:val="3C0083E98FE043CCBF41E50954052EF7"/>
    <w:rsid w:val="00D62F8D"/>
  </w:style>
  <w:style w:type="paragraph" w:customStyle="1" w:styleId="3B1576F0E3C74FB4824808C37BB76628">
    <w:name w:val="3B1576F0E3C74FB4824808C37BB76628"/>
    <w:rsid w:val="00D62F8D"/>
  </w:style>
  <w:style w:type="paragraph" w:customStyle="1" w:styleId="0A451DE34D4346088C5FC21BDCBDFF78">
    <w:name w:val="0A451DE34D4346088C5FC21BDCBDFF78"/>
    <w:rsid w:val="00D62F8D"/>
  </w:style>
  <w:style w:type="paragraph" w:customStyle="1" w:styleId="34C585BA4CEC4CEBB585970B73EA6D23">
    <w:name w:val="34C585BA4CEC4CEBB585970B73EA6D23"/>
    <w:rsid w:val="00D62F8D"/>
  </w:style>
  <w:style w:type="paragraph" w:customStyle="1" w:styleId="6DC693CD48A749FF9BA1C0620E6F6328">
    <w:name w:val="6DC693CD48A749FF9BA1C0620E6F6328"/>
    <w:rsid w:val="00D62F8D"/>
  </w:style>
  <w:style w:type="paragraph" w:customStyle="1" w:styleId="2FEB8DBC5D1E462591E36C1CEF047BEF">
    <w:name w:val="2FEB8DBC5D1E462591E36C1CEF047BEF"/>
    <w:rsid w:val="00D62F8D"/>
  </w:style>
  <w:style w:type="paragraph" w:customStyle="1" w:styleId="D0FB1E63683E470D8F18366877D1A32A">
    <w:name w:val="D0FB1E63683E470D8F18366877D1A32A"/>
    <w:rsid w:val="00D62F8D"/>
  </w:style>
  <w:style w:type="paragraph" w:customStyle="1" w:styleId="C3DFD7F7AADE4685BC417AC1106D2EB4">
    <w:name w:val="C3DFD7F7AADE4685BC417AC1106D2EB4"/>
    <w:rsid w:val="00D62F8D"/>
  </w:style>
  <w:style w:type="paragraph" w:customStyle="1" w:styleId="6DFF802E722542EF95E9D0A7138BD608">
    <w:name w:val="6DFF802E722542EF95E9D0A7138BD608"/>
    <w:rsid w:val="00D62F8D"/>
  </w:style>
  <w:style w:type="paragraph" w:customStyle="1" w:styleId="DB1838A6F24949F4BFFED8E544DA9CF2">
    <w:name w:val="DB1838A6F24949F4BFFED8E544DA9CF2"/>
    <w:rsid w:val="00D62F8D"/>
  </w:style>
  <w:style w:type="paragraph" w:customStyle="1" w:styleId="1D0557220C0B4B8D98211DBF07D77453">
    <w:name w:val="1D0557220C0B4B8D98211DBF07D77453"/>
    <w:rsid w:val="00D62F8D"/>
  </w:style>
  <w:style w:type="paragraph" w:customStyle="1" w:styleId="FC20C078832345D1A3BFAE770B47A1F6">
    <w:name w:val="FC20C078832345D1A3BFAE770B47A1F6"/>
    <w:rsid w:val="00D62F8D"/>
  </w:style>
  <w:style w:type="paragraph" w:customStyle="1" w:styleId="D77AD9C5EE03406EBF26594A9F12655D">
    <w:name w:val="D77AD9C5EE03406EBF26594A9F12655D"/>
    <w:rsid w:val="00D62F8D"/>
  </w:style>
  <w:style w:type="paragraph" w:customStyle="1" w:styleId="D586C3CF067141F9885649472B09EA62">
    <w:name w:val="D586C3CF067141F9885649472B09EA62"/>
    <w:rsid w:val="00D62F8D"/>
  </w:style>
  <w:style w:type="paragraph" w:customStyle="1" w:styleId="9A80867B2D2A46F5B86A01D5C87B077D">
    <w:name w:val="9A80867B2D2A46F5B86A01D5C87B077D"/>
    <w:rsid w:val="00D62F8D"/>
  </w:style>
  <w:style w:type="paragraph" w:customStyle="1" w:styleId="AA4527039B3F4EF9A6AC6DBF6E451FB5">
    <w:name w:val="AA4527039B3F4EF9A6AC6DBF6E451FB5"/>
    <w:rsid w:val="00D62F8D"/>
  </w:style>
  <w:style w:type="paragraph" w:customStyle="1" w:styleId="50C5BD3D5EA84ADCAA64B5A667CB0B8F">
    <w:name w:val="50C5BD3D5EA84ADCAA64B5A667CB0B8F"/>
    <w:rsid w:val="00D62F8D"/>
  </w:style>
  <w:style w:type="paragraph" w:customStyle="1" w:styleId="376B9E8B2E2B4450974366E4BA11D67F">
    <w:name w:val="376B9E8B2E2B4450974366E4BA11D67F"/>
    <w:rsid w:val="00D62F8D"/>
  </w:style>
  <w:style w:type="paragraph" w:customStyle="1" w:styleId="41D9E9D2FFF440238A724613FF85963A">
    <w:name w:val="41D9E9D2FFF440238A724613FF85963A"/>
    <w:rsid w:val="00D62F8D"/>
  </w:style>
  <w:style w:type="paragraph" w:customStyle="1" w:styleId="CC81E0DE166840C29DFB48A211D4F3D6">
    <w:name w:val="CC81E0DE166840C29DFB48A211D4F3D6"/>
    <w:rsid w:val="00D62F8D"/>
  </w:style>
  <w:style w:type="paragraph" w:customStyle="1" w:styleId="4A6F6228344E484F90A9A798E593BB98">
    <w:name w:val="4A6F6228344E484F90A9A798E593BB98"/>
    <w:rsid w:val="00D62F8D"/>
  </w:style>
  <w:style w:type="paragraph" w:customStyle="1" w:styleId="075C7F8A85D94B05879951DCF2E2CE68">
    <w:name w:val="075C7F8A85D94B05879951DCF2E2CE68"/>
    <w:rsid w:val="00D62F8D"/>
  </w:style>
  <w:style w:type="paragraph" w:customStyle="1" w:styleId="981DE99833DD4EB7A54CC4ED5F7CFF0E">
    <w:name w:val="981DE99833DD4EB7A54CC4ED5F7CFF0E"/>
    <w:rsid w:val="00D62F8D"/>
  </w:style>
  <w:style w:type="paragraph" w:customStyle="1" w:styleId="0B2152BE8EBB4D74A8442164614680D6">
    <w:name w:val="0B2152BE8EBB4D74A8442164614680D6"/>
    <w:rsid w:val="00D62F8D"/>
  </w:style>
  <w:style w:type="paragraph" w:customStyle="1" w:styleId="F5533880B4C24B4DBF818FC9BAB9CE9A">
    <w:name w:val="F5533880B4C24B4DBF818FC9BAB9CE9A"/>
    <w:rsid w:val="00D62F8D"/>
  </w:style>
  <w:style w:type="paragraph" w:customStyle="1" w:styleId="0209D8A95DC44674A0A9B844540808DE">
    <w:name w:val="0209D8A95DC44674A0A9B844540808DE"/>
    <w:rsid w:val="00D62F8D"/>
  </w:style>
  <w:style w:type="paragraph" w:customStyle="1" w:styleId="B2A89089CD5F4C97B1AC486DE9723C59">
    <w:name w:val="B2A89089CD5F4C97B1AC486DE9723C59"/>
    <w:rsid w:val="00D62F8D"/>
  </w:style>
  <w:style w:type="paragraph" w:customStyle="1" w:styleId="C392A7F5072440529BDC8997E9F4013C">
    <w:name w:val="C392A7F5072440529BDC8997E9F4013C"/>
    <w:rsid w:val="00D62F8D"/>
  </w:style>
  <w:style w:type="paragraph" w:customStyle="1" w:styleId="0BDE1968842641B68DBDDE345C71D3B6">
    <w:name w:val="0BDE1968842641B68DBDDE345C71D3B6"/>
    <w:rsid w:val="00D62F8D"/>
  </w:style>
  <w:style w:type="paragraph" w:customStyle="1" w:styleId="E5ADCB9902254015A8F00926F97CF45F">
    <w:name w:val="E5ADCB9902254015A8F00926F97CF45F"/>
    <w:rsid w:val="00D62F8D"/>
  </w:style>
  <w:style w:type="paragraph" w:customStyle="1" w:styleId="59D8B32EA2E649DD834E07875722B865">
    <w:name w:val="59D8B32EA2E649DD834E07875722B865"/>
    <w:rsid w:val="00D62F8D"/>
  </w:style>
  <w:style w:type="paragraph" w:customStyle="1" w:styleId="5C67D5E283524D4BB958A8E1B73AE64D">
    <w:name w:val="5C67D5E283524D4BB958A8E1B73AE64D"/>
    <w:rsid w:val="00D62F8D"/>
  </w:style>
  <w:style w:type="paragraph" w:customStyle="1" w:styleId="0746C3C66B1349489403A6D2DE08C515">
    <w:name w:val="0746C3C66B1349489403A6D2DE08C515"/>
    <w:rsid w:val="00D62F8D"/>
  </w:style>
  <w:style w:type="paragraph" w:customStyle="1" w:styleId="1141A14439754DBBA2442C6ACB3D5B67">
    <w:name w:val="1141A14439754DBBA2442C6ACB3D5B67"/>
    <w:rsid w:val="00D62F8D"/>
  </w:style>
  <w:style w:type="paragraph" w:customStyle="1" w:styleId="BD211D349A5642E396964C308323AB67">
    <w:name w:val="BD211D349A5642E396964C308323AB67"/>
    <w:rsid w:val="00D62F8D"/>
  </w:style>
  <w:style w:type="paragraph" w:customStyle="1" w:styleId="01C8CCCB15C24DC0B6AA289F52E12346">
    <w:name w:val="01C8CCCB15C24DC0B6AA289F52E12346"/>
    <w:rsid w:val="00D62F8D"/>
  </w:style>
  <w:style w:type="paragraph" w:customStyle="1" w:styleId="DE7AA46DBD754D40B78322A431C47F71">
    <w:name w:val="DE7AA46DBD754D40B78322A431C47F71"/>
    <w:rsid w:val="00D62F8D"/>
  </w:style>
  <w:style w:type="paragraph" w:customStyle="1" w:styleId="26110BE3C4DC472D86692628EBDB5DDC">
    <w:name w:val="26110BE3C4DC472D86692628EBDB5DDC"/>
    <w:rsid w:val="00D62F8D"/>
  </w:style>
  <w:style w:type="paragraph" w:customStyle="1" w:styleId="DAEAAA6A3EC943D28191E7EEC3663B54">
    <w:name w:val="DAEAAA6A3EC943D28191E7EEC3663B54"/>
    <w:rsid w:val="00D62F8D"/>
  </w:style>
  <w:style w:type="paragraph" w:customStyle="1" w:styleId="4D49832CF7BD4211B756C52BFC599F3E">
    <w:name w:val="4D49832CF7BD4211B756C52BFC599F3E"/>
    <w:rsid w:val="00D62F8D"/>
  </w:style>
  <w:style w:type="paragraph" w:customStyle="1" w:styleId="3A34F40926BE42D19DC1AA493FC3F1F8">
    <w:name w:val="3A34F40926BE42D19DC1AA493FC3F1F8"/>
    <w:rsid w:val="00D62F8D"/>
  </w:style>
  <w:style w:type="paragraph" w:customStyle="1" w:styleId="E7FA595B2EF04669A5CBE9E0995AA7A8">
    <w:name w:val="E7FA595B2EF04669A5CBE9E0995AA7A8"/>
    <w:rsid w:val="00D62F8D"/>
  </w:style>
  <w:style w:type="paragraph" w:customStyle="1" w:styleId="69D0D9F2A2654BAB840F14C8E18EC335">
    <w:name w:val="69D0D9F2A2654BAB840F14C8E18EC335"/>
    <w:rsid w:val="00D62F8D"/>
  </w:style>
  <w:style w:type="paragraph" w:customStyle="1" w:styleId="C8DFD2669DDF42998252ECEB43126009">
    <w:name w:val="C8DFD2669DDF42998252ECEB43126009"/>
    <w:rsid w:val="00D62F8D"/>
  </w:style>
  <w:style w:type="paragraph" w:customStyle="1" w:styleId="CE823533542446F2B4087AC209462033">
    <w:name w:val="CE823533542446F2B4087AC209462033"/>
    <w:rsid w:val="00D62F8D"/>
  </w:style>
  <w:style w:type="paragraph" w:customStyle="1" w:styleId="4ED254E1EE4847D984FC05565BAB2C3A">
    <w:name w:val="4ED254E1EE4847D984FC05565BAB2C3A"/>
    <w:rsid w:val="00D62F8D"/>
  </w:style>
  <w:style w:type="paragraph" w:customStyle="1" w:styleId="66CB1C0733954EB3A31567114622FFA6">
    <w:name w:val="66CB1C0733954EB3A31567114622FFA6"/>
    <w:rsid w:val="00D62F8D"/>
  </w:style>
  <w:style w:type="paragraph" w:customStyle="1" w:styleId="3F7E26693938460F9D501A3323C4258B">
    <w:name w:val="3F7E26693938460F9D501A3323C4258B"/>
    <w:rsid w:val="00D62F8D"/>
  </w:style>
  <w:style w:type="paragraph" w:customStyle="1" w:styleId="1A6FAB0A2BC0452CBDE4C4B9A8C2A283">
    <w:name w:val="1A6FAB0A2BC0452CBDE4C4B9A8C2A283"/>
    <w:rsid w:val="00D62F8D"/>
  </w:style>
  <w:style w:type="paragraph" w:customStyle="1" w:styleId="947070A7384841B0B8E2737197D2932D">
    <w:name w:val="947070A7384841B0B8E2737197D2932D"/>
    <w:rsid w:val="008C7878"/>
  </w:style>
  <w:style w:type="paragraph" w:customStyle="1" w:styleId="3FD65DD9D3554AE59F16568E176DB029">
    <w:name w:val="3FD65DD9D3554AE59F16568E176DB029"/>
    <w:rsid w:val="00487933"/>
  </w:style>
  <w:style w:type="paragraph" w:customStyle="1" w:styleId="DB8CA5E92A884AAB8CE05851FF194411">
    <w:name w:val="DB8CA5E92A884AAB8CE05851FF194411"/>
    <w:rsid w:val="00487933"/>
  </w:style>
  <w:style w:type="paragraph" w:customStyle="1" w:styleId="6BDFF24D4B56423A89C341BE561973B6">
    <w:name w:val="6BDFF24D4B56423A89C341BE561973B6"/>
    <w:rsid w:val="00487933"/>
  </w:style>
  <w:style w:type="paragraph" w:customStyle="1" w:styleId="B516A5BA8E9F472B9E331DF4DBFECA30">
    <w:name w:val="B516A5BA8E9F472B9E331DF4DBFECA30"/>
    <w:rsid w:val="0048793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204953895B49EC95CAECB09AC0650C">
    <w:name w:val="2E204953895B49EC95CAECB09AC0650C"/>
  </w:style>
  <w:style w:type="paragraph" w:customStyle="1" w:styleId="0D6EA5E94BB448049F9E1F976606AE30">
    <w:name w:val="0D6EA5E94BB448049F9E1F976606AE30"/>
  </w:style>
  <w:style w:type="paragraph" w:customStyle="1" w:styleId="F1F7114B780849F4BA700FF120F1970E">
    <w:name w:val="F1F7114B780849F4BA700FF120F1970E"/>
  </w:style>
  <w:style w:type="paragraph" w:customStyle="1" w:styleId="0B36C553145141F38F33AB2D64D66BEB">
    <w:name w:val="0B36C553145141F38F33AB2D64D66BEB"/>
  </w:style>
  <w:style w:type="paragraph" w:customStyle="1" w:styleId="65DEF7049FE84B3BB96111E1FDD0D884">
    <w:name w:val="65DEF7049FE84B3BB96111E1FDD0D884"/>
  </w:style>
  <w:style w:type="paragraph" w:customStyle="1" w:styleId="C2EB2A3A429042A18367CD8ED85FD567">
    <w:name w:val="C2EB2A3A429042A18367CD8ED85FD567"/>
  </w:style>
  <w:style w:type="paragraph" w:customStyle="1" w:styleId="8C17162DB4384D65A403D918C6040435">
    <w:name w:val="8C17162DB4384D65A403D918C6040435"/>
  </w:style>
  <w:style w:type="paragraph" w:customStyle="1" w:styleId="DFC45A6A810F45AAA534D5A69CAA237F">
    <w:name w:val="DFC45A6A810F45AAA534D5A69CAA237F"/>
  </w:style>
  <w:style w:type="paragraph" w:customStyle="1" w:styleId="907F373311A949ADB71AE1D1BEFBA4D2">
    <w:name w:val="907F373311A949ADB71AE1D1BEFBA4D2"/>
  </w:style>
  <w:style w:type="paragraph" w:customStyle="1" w:styleId="FAB29542B73D49899E38E0F6AE0C3746">
    <w:name w:val="FAB29542B73D49899E38E0F6AE0C3746"/>
  </w:style>
  <w:style w:type="paragraph" w:customStyle="1" w:styleId="41670F207D264ECB8B5F3ED5F3A758D2">
    <w:name w:val="41670F207D264ECB8B5F3ED5F3A758D2"/>
  </w:style>
  <w:style w:type="paragraph" w:customStyle="1" w:styleId="C04025FF51EC41BE8BD648653AA878ED">
    <w:name w:val="C04025FF51EC41BE8BD648653AA878ED"/>
  </w:style>
  <w:style w:type="paragraph" w:customStyle="1" w:styleId="BAB4387B11D34C6BA33AE00D86D1CA13">
    <w:name w:val="BAB4387B11D34C6BA33AE00D86D1CA13"/>
  </w:style>
  <w:style w:type="paragraph" w:customStyle="1" w:styleId="966765E97DBF4686924AE4FE14514D54">
    <w:name w:val="966765E97DBF4686924AE4FE14514D54"/>
  </w:style>
  <w:style w:type="paragraph" w:customStyle="1" w:styleId="4B56E9A7A4204D1D9397016AA18340BB">
    <w:name w:val="4B56E9A7A4204D1D9397016AA18340BB"/>
  </w:style>
  <w:style w:type="paragraph" w:customStyle="1" w:styleId="25D5209321C44A929BF98AF0162BACA2">
    <w:name w:val="25D5209321C44A929BF98AF0162BACA2"/>
  </w:style>
  <w:style w:type="paragraph" w:customStyle="1" w:styleId="720EC60348114DE8874B862272AF783E">
    <w:name w:val="720EC60348114DE8874B862272AF783E"/>
  </w:style>
  <w:style w:type="paragraph" w:customStyle="1" w:styleId="8AC4A90DA39942759508E3D3A1565CF8">
    <w:name w:val="8AC4A90DA39942759508E3D3A1565CF8"/>
  </w:style>
  <w:style w:type="paragraph" w:customStyle="1" w:styleId="7DBD490630F240BDBBB3586E605F4935">
    <w:name w:val="7DBD490630F240BDBBB3586E605F4935"/>
  </w:style>
  <w:style w:type="paragraph" w:customStyle="1" w:styleId="C5CE142926114E11BD72548D2F6BA0C8">
    <w:name w:val="C5CE142926114E11BD72548D2F6BA0C8"/>
  </w:style>
  <w:style w:type="paragraph" w:customStyle="1" w:styleId="6CC7F550DB2C45A5BA877953AF76EFF9">
    <w:name w:val="6CC7F550DB2C45A5BA877953AF76EFF9"/>
  </w:style>
  <w:style w:type="paragraph" w:customStyle="1" w:styleId="AAC85A0DACCA48F79F8CBADF0B2FB28A">
    <w:name w:val="AAC85A0DACCA48F79F8CBADF0B2FB28A"/>
  </w:style>
  <w:style w:type="paragraph" w:customStyle="1" w:styleId="8D9C9D4CC6C044DD9E103C676EDE9156">
    <w:name w:val="8D9C9D4CC6C044DD9E103C676EDE9156"/>
  </w:style>
  <w:style w:type="paragraph" w:customStyle="1" w:styleId="670AC0936B77402CA64DE08D771DC5D0">
    <w:name w:val="670AC0936B77402CA64DE08D771DC5D0"/>
  </w:style>
  <w:style w:type="paragraph" w:customStyle="1" w:styleId="C9434619F6C143809CD7AC9BCDB9A167">
    <w:name w:val="C9434619F6C143809CD7AC9BCDB9A167"/>
  </w:style>
  <w:style w:type="paragraph" w:customStyle="1" w:styleId="24C29A4BD6634D7F92E582A55D405044">
    <w:name w:val="24C29A4BD6634D7F92E582A55D405044"/>
  </w:style>
  <w:style w:type="paragraph" w:customStyle="1" w:styleId="0E7D01D7F67145668771DACB1FE2ACE0">
    <w:name w:val="0E7D01D7F67145668771DACB1FE2ACE0"/>
  </w:style>
  <w:style w:type="paragraph" w:customStyle="1" w:styleId="6EF7E98C8DE24D2D915484BD4CC8F626">
    <w:name w:val="6EF7E98C8DE24D2D915484BD4CC8F626"/>
  </w:style>
  <w:style w:type="paragraph" w:customStyle="1" w:styleId="45DEB83A54E748478C45455295CA055F">
    <w:name w:val="45DEB83A54E748478C45455295CA055F"/>
  </w:style>
  <w:style w:type="paragraph" w:customStyle="1" w:styleId="F91780382B4240F98013680C8F0DFFC7">
    <w:name w:val="F91780382B4240F98013680C8F0DFFC7"/>
  </w:style>
  <w:style w:type="paragraph" w:customStyle="1" w:styleId="59A98C1A990247449A0F2827E4C79DD5">
    <w:name w:val="59A98C1A990247449A0F2827E4C79DD5"/>
  </w:style>
  <w:style w:type="paragraph" w:customStyle="1" w:styleId="53F556E4AF154FEBBDCF062265B9F887">
    <w:name w:val="53F556E4AF154FEBBDCF062265B9F887"/>
  </w:style>
  <w:style w:type="paragraph" w:customStyle="1" w:styleId="37102133524641B395B4ED10D548CDE0">
    <w:name w:val="37102133524641B395B4ED10D548CDE0"/>
  </w:style>
  <w:style w:type="paragraph" w:customStyle="1" w:styleId="760D05CA9E0E47C2A5D204A47031B90A">
    <w:name w:val="760D05CA9E0E47C2A5D204A47031B90A"/>
  </w:style>
  <w:style w:type="paragraph" w:customStyle="1" w:styleId="D12BAC4637944FE39F3D79125D9C0FD2">
    <w:name w:val="D12BAC4637944FE39F3D79125D9C0FD2"/>
  </w:style>
  <w:style w:type="paragraph" w:customStyle="1" w:styleId="D12F433E5B764EB7A4BDD473584716FB">
    <w:name w:val="D12F433E5B764EB7A4BDD473584716FB"/>
  </w:style>
  <w:style w:type="paragraph" w:customStyle="1" w:styleId="FC4C34E27DD841BF822D9FEFFD2BAE76">
    <w:name w:val="FC4C34E27DD841BF822D9FEFFD2BAE76"/>
  </w:style>
  <w:style w:type="paragraph" w:customStyle="1" w:styleId="1EFF751C2A7641EA8E95E769DBC75952">
    <w:name w:val="1EFF751C2A7641EA8E95E769DBC75952"/>
  </w:style>
  <w:style w:type="paragraph" w:customStyle="1" w:styleId="9F6A763FE48442BAB25646A93D441A33">
    <w:name w:val="9F6A763FE48442BAB25646A93D441A33"/>
  </w:style>
  <w:style w:type="paragraph" w:customStyle="1" w:styleId="712CC3D840FC4A77914F8176CFFC3768">
    <w:name w:val="712CC3D840FC4A77914F8176CFFC3768"/>
  </w:style>
  <w:style w:type="paragraph" w:customStyle="1" w:styleId="6A37034C8BA94AC4BE76ECEAB06F390D">
    <w:name w:val="6A37034C8BA94AC4BE76ECEAB06F390D"/>
  </w:style>
  <w:style w:type="paragraph" w:customStyle="1" w:styleId="DCFC252860D54F48A45F3203157C69FB">
    <w:name w:val="DCFC252860D54F48A45F3203157C69FB"/>
  </w:style>
  <w:style w:type="paragraph" w:customStyle="1" w:styleId="A260AA49F79C437BAD74233F86B678AF">
    <w:name w:val="A260AA49F79C437BAD74233F86B678AF"/>
  </w:style>
  <w:style w:type="paragraph" w:customStyle="1" w:styleId="FF0B8FCBA04F454481C744490767B5E2">
    <w:name w:val="FF0B8FCBA04F454481C744490767B5E2"/>
  </w:style>
  <w:style w:type="paragraph" w:customStyle="1" w:styleId="A0ABB75655D346FB90856D748CBB5CAA">
    <w:name w:val="A0ABB75655D346FB90856D748CBB5CAA"/>
  </w:style>
  <w:style w:type="paragraph" w:customStyle="1" w:styleId="4512BD1FC59E46DA852C1C19D5A6B5E5">
    <w:name w:val="4512BD1FC59E46DA852C1C19D5A6B5E5"/>
  </w:style>
  <w:style w:type="paragraph" w:customStyle="1" w:styleId="072D93D4BE6D43EDACFBC036B1665C7B">
    <w:name w:val="072D93D4BE6D43EDACFBC036B1665C7B"/>
  </w:style>
  <w:style w:type="paragraph" w:customStyle="1" w:styleId="61FBC2CC0BE542F4B7C5B0FFEFB64AE4">
    <w:name w:val="61FBC2CC0BE542F4B7C5B0FFEFB64AE4"/>
  </w:style>
  <w:style w:type="paragraph" w:customStyle="1" w:styleId="C77ED80DFCFA46E689C5BB3B9D344A52">
    <w:name w:val="C77ED80DFCFA46E689C5BB3B9D344A52"/>
  </w:style>
  <w:style w:type="paragraph" w:customStyle="1" w:styleId="80E71C306A99498B9C0C230DF61B9800">
    <w:name w:val="80E71C306A99498B9C0C230DF61B9800"/>
  </w:style>
  <w:style w:type="paragraph" w:customStyle="1" w:styleId="76FC7EFF7AD44CAF85AACD358263BEE1">
    <w:name w:val="76FC7EFF7AD44CAF85AACD358263BEE1"/>
  </w:style>
  <w:style w:type="paragraph" w:customStyle="1" w:styleId="3E80EE19B06B4ED181FE72E8E89E77D7">
    <w:name w:val="3E80EE19B06B4ED181FE72E8E89E77D7"/>
  </w:style>
  <w:style w:type="paragraph" w:customStyle="1" w:styleId="789B6D4965EA4A73941A91781580E01E">
    <w:name w:val="789B6D4965EA4A73941A91781580E01E"/>
  </w:style>
  <w:style w:type="paragraph" w:customStyle="1" w:styleId="C5C633EB2BE240F9BABB4DBA7B2645F3">
    <w:name w:val="C5C633EB2BE240F9BABB4DBA7B2645F3"/>
  </w:style>
  <w:style w:type="paragraph" w:customStyle="1" w:styleId="FB4B646CD8AC4392A928115D6810FFFB">
    <w:name w:val="FB4B646CD8AC4392A928115D6810FFFB"/>
  </w:style>
  <w:style w:type="paragraph" w:customStyle="1" w:styleId="E96C264B252049639753C14ACAB9A0A4">
    <w:name w:val="E96C264B252049639753C14ACAB9A0A4"/>
  </w:style>
  <w:style w:type="paragraph" w:customStyle="1" w:styleId="8BF1A7DAFB194E9E96AC87F5E60826E3">
    <w:name w:val="8BF1A7DAFB194E9E96AC87F5E60826E3"/>
  </w:style>
  <w:style w:type="paragraph" w:customStyle="1" w:styleId="10D3B3EFDFAF40E399E9694087205144">
    <w:name w:val="10D3B3EFDFAF40E399E9694087205144"/>
  </w:style>
  <w:style w:type="paragraph" w:customStyle="1" w:styleId="D50F58BC6B7C43C7B31B261EF07AE885">
    <w:name w:val="D50F58BC6B7C43C7B31B261EF07AE885"/>
  </w:style>
  <w:style w:type="paragraph" w:customStyle="1" w:styleId="130528D9A9554F1DAD62F1B84E3EE461">
    <w:name w:val="130528D9A9554F1DAD62F1B84E3EE461"/>
  </w:style>
  <w:style w:type="paragraph" w:customStyle="1" w:styleId="FEB7308E34394E3BACD51703A213D573">
    <w:name w:val="FEB7308E34394E3BACD51703A213D573"/>
  </w:style>
  <w:style w:type="paragraph" w:customStyle="1" w:styleId="083134541ED7462B91BB04016F0F94E4">
    <w:name w:val="083134541ED7462B91BB04016F0F94E4"/>
  </w:style>
  <w:style w:type="paragraph" w:customStyle="1" w:styleId="1DDAEB1EB55144059FC3E6B307D20ACF">
    <w:name w:val="1DDAEB1EB55144059FC3E6B307D20ACF"/>
  </w:style>
  <w:style w:type="paragraph" w:customStyle="1" w:styleId="F4FB05D5D991402C8D50D4E9A1C6652A">
    <w:name w:val="F4FB05D5D991402C8D50D4E9A1C6652A"/>
  </w:style>
  <w:style w:type="paragraph" w:customStyle="1" w:styleId="F825BCF28A1E4A36B72B7052CF187ED9">
    <w:name w:val="F825BCF28A1E4A36B72B7052CF187ED9"/>
  </w:style>
  <w:style w:type="paragraph" w:customStyle="1" w:styleId="D0B7B6B252CD4FD3B0F4315497235214">
    <w:name w:val="D0B7B6B252CD4FD3B0F4315497235214"/>
  </w:style>
  <w:style w:type="paragraph" w:customStyle="1" w:styleId="B8C1ABDA3D4245BEAFD74DF0C52EB76F">
    <w:name w:val="B8C1ABDA3D4245BEAFD74DF0C52EB76F"/>
  </w:style>
  <w:style w:type="paragraph" w:customStyle="1" w:styleId="E5D45ADBC1444785BD0CFC17BB4A8F93">
    <w:name w:val="E5D45ADBC1444785BD0CFC17BB4A8F93"/>
  </w:style>
  <w:style w:type="paragraph" w:customStyle="1" w:styleId="FC16B9AE0DBA46DEB769489D04634A5F">
    <w:name w:val="FC16B9AE0DBA46DEB769489D04634A5F"/>
  </w:style>
  <w:style w:type="paragraph" w:customStyle="1" w:styleId="2942A09A38D74FC2B685C7633A070A25">
    <w:name w:val="2942A09A38D74FC2B685C7633A070A25"/>
  </w:style>
  <w:style w:type="paragraph" w:customStyle="1" w:styleId="2D477429760C41ABA5A9CE2C7AF08F3B">
    <w:name w:val="2D477429760C41ABA5A9CE2C7AF08F3B"/>
  </w:style>
  <w:style w:type="paragraph" w:customStyle="1" w:styleId="79F6E93309154AB99952F57A1AAD1CAA">
    <w:name w:val="79F6E93309154AB99952F57A1AAD1CAA"/>
  </w:style>
  <w:style w:type="paragraph" w:customStyle="1" w:styleId="A03279AEC7454018AD952211EE6254C8">
    <w:name w:val="A03279AEC7454018AD952211EE6254C8"/>
  </w:style>
  <w:style w:type="paragraph" w:customStyle="1" w:styleId="A650390B896F4416866DB858C2B871AF">
    <w:name w:val="A650390B896F4416866DB858C2B871AF"/>
  </w:style>
  <w:style w:type="paragraph" w:customStyle="1" w:styleId="4CC9C3B3C80A4FB2B88B61DA520FB849">
    <w:name w:val="4CC9C3B3C80A4FB2B88B61DA520FB849"/>
  </w:style>
  <w:style w:type="paragraph" w:customStyle="1" w:styleId="9126CD3C2B9C45F7A35ADB26A740AA48">
    <w:name w:val="9126CD3C2B9C45F7A35ADB26A740AA48"/>
    <w:rsid w:val="00A06D3A"/>
  </w:style>
  <w:style w:type="paragraph" w:customStyle="1" w:styleId="B68621789800498EB88531EC0BAF1A0F">
    <w:name w:val="B68621789800498EB88531EC0BAF1A0F"/>
    <w:rsid w:val="00A06D3A"/>
  </w:style>
  <w:style w:type="paragraph" w:customStyle="1" w:styleId="B6FBBC31B37B430F8B7D66E4B16587FB">
    <w:name w:val="B6FBBC31B37B430F8B7D66E4B16587FB"/>
    <w:rsid w:val="00A06D3A"/>
  </w:style>
  <w:style w:type="paragraph" w:customStyle="1" w:styleId="918A90A825DA48228C766E7056C345B7">
    <w:name w:val="918A90A825DA48228C766E7056C345B7"/>
    <w:rsid w:val="00A06D3A"/>
  </w:style>
  <w:style w:type="paragraph" w:customStyle="1" w:styleId="5393EB84C1CA46069661B4551AF996B9">
    <w:name w:val="5393EB84C1CA46069661B4551AF996B9"/>
    <w:rsid w:val="00A06D3A"/>
  </w:style>
  <w:style w:type="paragraph" w:customStyle="1" w:styleId="17BB67227CB14401BCA5B25201B34008">
    <w:name w:val="17BB67227CB14401BCA5B25201B34008"/>
    <w:rsid w:val="00A06D3A"/>
  </w:style>
  <w:style w:type="paragraph" w:customStyle="1" w:styleId="45385AAF212248088ADD31F587A8470A">
    <w:name w:val="45385AAF212248088ADD31F587A8470A"/>
    <w:rsid w:val="00A06D3A"/>
  </w:style>
  <w:style w:type="paragraph" w:customStyle="1" w:styleId="CFAE46DB723546CDAEC2FB6ACF598424">
    <w:name w:val="CFAE46DB723546CDAEC2FB6ACF598424"/>
    <w:rsid w:val="00A06D3A"/>
  </w:style>
  <w:style w:type="paragraph" w:customStyle="1" w:styleId="3831037BD894496B90A4FF3248E883F5">
    <w:name w:val="3831037BD894496B90A4FF3248E883F5"/>
    <w:rsid w:val="00A06D3A"/>
  </w:style>
  <w:style w:type="paragraph" w:customStyle="1" w:styleId="F8F7D125D5A5440B8D76852184401868">
    <w:name w:val="F8F7D125D5A5440B8D76852184401868"/>
    <w:rsid w:val="00A06D3A"/>
  </w:style>
  <w:style w:type="paragraph" w:customStyle="1" w:styleId="7F9908698F574F038EBBE05C870FE952">
    <w:name w:val="7F9908698F574F038EBBE05C870FE952"/>
    <w:rsid w:val="00A06D3A"/>
  </w:style>
  <w:style w:type="paragraph" w:customStyle="1" w:styleId="91A39278AD4046CB90D6BB4786DE8FDC">
    <w:name w:val="91A39278AD4046CB90D6BB4786DE8FDC"/>
    <w:rsid w:val="00A06D3A"/>
  </w:style>
  <w:style w:type="paragraph" w:customStyle="1" w:styleId="84C5CD6B66D34421817CD69D84848532">
    <w:name w:val="84C5CD6B66D34421817CD69D84848532"/>
    <w:rsid w:val="00A06D3A"/>
  </w:style>
  <w:style w:type="paragraph" w:customStyle="1" w:styleId="99498ECC44AF4528BBF65B8CAA8C467A">
    <w:name w:val="99498ECC44AF4528BBF65B8CAA8C467A"/>
    <w:rsid w:val="00A06D3A"/>
  </w:style>
  <w:style w:type="paragraph" w:customStyle="1" w:styleId="8AE44D5E59534BD183B6ABB8B7E0379A">
    <w:name w:val="8AE44D5E59534BD183B6ABB8B7E0379A"/>
    <w:rsid w:val="00A06D3A"/>
  </w:style>
  <w:style w:type="paragraph" w:customStyle="1" w:styleId="EF343C58D94649AFA1BA6A11F807B0EC">
    <w:name w:val="EF343C58D94649AFA1BA6A11F807B0EC"/>
    <w:rsid w:val="00A06D3A"/>
  </w:style>
  <w:style w:type="paragraph" w:customStyle="1" w:styleId="C188061EBF274B57A44A4EDA0F9DADF0">
    <w:name w:val="C188061EBF274B57A44A4EDA0F9DADF0"/>
    <w:rsid w:val="00A06D3A"/>
  </w:style>
  <w:style w:type="paragraph" w:customStyle="1" w:styleId="04720C599BBF4CDD84ECB49F8EA4E5D8">
    <w:name w:val="04720C599BBF4CDD84ECB49F8EA4E5D8"/>
    <w:rsid w:val="00A06D3A"/>
  </w:style>
  <w:style w:type="paragraph" w:customStyle="1" w:styleId="AC28516A5F904C96A6E1A2A6BB676ECE">
    <w:name w:val="AC28516A5F904C96A6E1A2A6BB676ECE"/>
    <w:rsid w:val="00A06D3A"/>
  </w:style>
  <w:style w:type="paragraph" w:customStyle="1" w:styleId="206A7CEDAA9945BEB22A5DE3DF44E681">
    <w:name w:val="206A7CEDAA9945BEB22A5DE3DF44E681"/>
    <w:rsid w:val="00A06D3A"/>
  </w:style>
  <w:style w:type="paragraph" w:customStyle="1" w:styleId="9A84E2751A624164A2510D0FFDB45AC1">
    <w:name w:val="9A84E2751A624164A2510D0FFDB45AC1"/>
    <w:rsid w:val="00A06D3A"/>
  </w:style>
  <w:style w:type="paragraph" w:customStyle="1" w:styleId="3A63F076F71341C1B83C24B6A29C9C58">
    <w:name w:val="3A63F076F71341C1B83C24B6A29C9C58"/>
    <w:rsid w:val="00A06D3A"/>
  </w:style>
  <w:style w:type="paragraph" w:customStyle="1" w:styleId="A28366F707844B738891B3B13E068D51">
    <w:name w:val="A28366F707844B738891B3B13E068D51"/>
    <w:rsid w:val="00A06D3A"/>
  </w:style>
  <w:style w:type="paragraph" w:customStyle="1" w:styleId="9C0A5C320B1B4747A5AA64BCC660CA43">
    <w:name w:val="9C0A5C320B1B4747A5AA64BCC660CA43"/>
    <w:rsid w:val="00A06D3A"/>
  </w:style>
  <w:style w:type="paragraph" w:customStyle="1" w:styleId="6784FF4C76F14806ACA30CE0DD955A19">
    <w:name w:val="6784FF4C76F14806ACA30CE0DD955A19"/>
    <w:rsid w:val="00A06D3A"/>
  </w:style>
  <w:style w:type="paragraph" w:customStyle="1" w:styleId="5E03AD849BEA4E339BF38262E6900FA3">
    <w:name w:val="5E03AD849BEA4E339BF38262E6900FA3"/>
    <w:rsid w:val="00A06D3A"/>
  </w:style>
  <w:style w:type="paragraph" w:customStyle="1" w:styleId="02C0417AC07747809E7A5F5C68505754">
    <w:name w:val="02C0417AC07747809E7A5F5C68505754"/>
    <w:rsid w:val="00A06D3A"/>
  </w:style>
  <w:style w:type="paragraph" w:customStyle="1" w:styleId="048235B3B46B4AE1A55C9ABBD1137654">
    <w:name w:val="048235B3B46B4AE1A55C9ABBD1137654"/>
    <w:rsid w:val="00A06D3A"/>
  </w:style>
  <w:style w:type="paragraph" w:customStyle="1" w:styleId="625D4E968CF54C228A428BDF7C632EC0">
    <w:name w:val="625D4E968CF54C228A428BDF7C632EC0"/>
    <w:rsid w:val="00A06D3A"/>
  </w:style>
  <w:style w:type="paragraph" w:customStyle="1" w:styleId="C4A499EC79B4459DBD96B35DFB3238D5">
    <w:name w:val="C4A499EC79B4459DBD96B35DFB3238D5"/>
    <w:rsid w:val="00A06D3A"/>
  </w:style>
  <w:style w:type="paragraph" w:customStyle="1" w:styleId="E41015D9C4A04EFEB6851F5333058601">
    <w:name w:val="E41015D9C4A04EFEB6851F5333058601"/>
    <w:rsid w:val="00A06D3A"/>
  </w:style>
  <w:style w:type="paragraph" w:customStyle="1" w:styleId="24141225852045B8B5A24715A1317F7A">
    <w:name w:val="24141225852045B8B5A24715A1317F7A"/>
    <w:rsid w:val="00A06D3A"/>
  </w:style>
  <w:style w:type="paragraph" w:customStyle="1" w:styleId="8F46393B229641FCBC233151D49F6814">
    <w:name w:val="8F46393B229641FCBC233151D49F6814"/>
    <w:rsid w:val="00A06D3A"/>
  </w:style>
  <w:style w:type="paragraph" w:customStyle="1" w:styleId="56F852E1D68E42F99C70F75DF84DA292">
    <w:name w:val="56F852E1D68E42F99C70F75DF84DA292"/>
    <w:rsid w:val="00A06D3A"/>
  </w:style>
  <w:style w:type="paragraph" w:customStyle="1" w:styleId="BADD285297CB4BD4A378034C12FF4AA1">
    <w:name w:val="BADD285297CB4BD4A378034C12FF4AA1"/>
    <w:rsid w:val="00A06D3A"/>
  </w:style>
  <w:style w:type="paragraph" w:customStyle="1" w:styleId="3322812B797F43CA9CF5D8C5B1B385EB">
    <w:name w:val="3322812B797F43CA9CF5D8C5B1B385EB"/>
    <w:rsid w:val="00A06D3A"/>
  </w:style>
  <w:style w:type="paragraph" w:customStyle="1" w:styleId="B580EA881B1C40B49156B8DF4D377101">
    <w:name w:val="B580EA881B1C40B49156B8DF4D377101"/>
    <w:rsid w:val="00A06D3A"/>
  </w:style>
  <w:style w:type="paragraph" w:customStyle="1" w:styleId="7A79525393024E858378AE6312695899">
    <w:name w:val="7A79525393024E858378AE6312695899"/>
    <w:rsid w:val="00A06D3A"/>
  </w:style>
  <w:style w:type="paragraph" w:customStyle="1" w:styleId="2822EF4F022E492FBDAFA156A5922789">
    <w:name w:val="2822EF4F022E492FBDAFA156A5922789"/>
    <w:rsid w:val="00A06D3A"/>
  </w:style>
  <w:style w:type="paragraph" w:customStyle="1" w:styleId="1B810855BE224E77AC7829323E802152">
    <w:name w:val="1B810855BE224E77AC7829323E802152"/>
    <w:rsid w:val="00A06D3A"/>
  </w:style>
  <w:style w:type="paragraph" w:customStyle="1" w:styleId="FDE0854165924901817C713196EA9858">
    <w:name w:val="FDE0854165924901817C713196EA9858"/>
    <w:rsid w:val="00A06D3A"/>
  </w:style>
  <w:style w:type="paragraph" w:customStyle="1" w:styleId="79BF1C50FC63461F82390FE5384B1DDF">
    <w:name w:val="79BF1C50FC63461F82390FE5384B1DDF"/>
    <w:rsid w:val="00A06D3A"/>
  </w:style>
  <w:style w:type="paragraph" w:customStyle="1" w:styleId="76A7F435C228477E8E851B438300DE06">
    <w:name w:val="76A7F435C228477E8E851B438300DE06"/>
    <w:rsid w:val="00A06D3A"/>
  </w:style>
  <w:style w:type="paragraph" w:customStyle="1" w:styleId="4EF0A7B321AD4FE6AE56A3197A69675C">
    <w:name w:val="4EF0A7B321AD4FE6AE56A3197A69675C"/>
    <w:rsid w:val="00D62F8D"/>
  </w:style>
  <w:style w:type="paragraph" w:customStyle="1" w:styleId="C061CAEDBC1142AA8A1C99F077F26414">
    <w:name w:val="C061CAEDBC1142AA8A1C99F077F26414"/>
    <w:rsid w:val="00D62F8D"/>
  </w:style>
  <w:style w:type="paragraph" w:customStyle="1" w:styleId="29B1C6B01EDB477982B1A3E71BC7289D">
    <w:name w:val="29B1C6B01EDB477982B1A3E71BC7289D"/>
    <w:rsid w:val="00D62F8D"/>
  </w:style>
  <w:style w:type="paragraph" w:customStyle="1" w:styleId="6C329169B335488BBBBD0637EAC2C7C2">
    <w:name w:val="6C329169B335488BBBBD0637EAC2C7C2"/>
    <w:rsid w:val="00D62F8D"/>
  </w:style>
  <w:style w:type="paragraph" w:customStyle="1" w:styleId="3B78BEBDFA0E40C78EC4638FA789D6BD">
    <w:name w:val="3B78BEBDFA0E40C78EC4638FA789D6BD"/>
    <w:rsid w:val="00D62F8D"/>
  </w:style>
  <w:style w:type="paragraph" w:customStyle="1" w:styleId="A206C4A186B047DD884BD3C0C55DF888">
    <w:name w:val="A206C4A186B047DD884BD3C0C55DF888"/>
    <w:rsid w:val="00D62F8D"/>
  </w:style>
  <w:style w:type="paragraph" w:customStyle="1" w:styleId="66199427043440D69412C68AACBA6233">
    <w:name w:val="66199427043440D69412C68AACBA6233"/>
    <w:rsid w:val="00D62F8D"/>
  </w:style>
  <w:style w:type="paragraph" w:customStyle="1" w:styleId="847A201454D14EA5B00D93997D01614E">
    <w:name w:val="847A201454D14EA5B00D93997D01614E"/>
    <w:rsid w:val="00D62F8D"/>
  </w:style>
  <w:style w:type="paragraph" w:customStyle="1" w:styleId="08B55260189E4B698E7A191D4C2B0FFB">
    <w:name w:val="08B55260189E4B698E7A191D4C2B0FFB"/>
    <w:rsid w:val="00D62F8D"/>
  </w:style>
  <w:style w:type="paragraph" w:customStyle="1" w:styleId="5D9D788230E14BFD838E53B03E285999">
    <w:name w:val="5D9D788230E14BFD838E53B03E285999"/>
    <w:rsid w:val="00D62F8D"/>
  </w:style>
  <w:style w:type="paragraph" w:customStyle="1" w:styleId="156821BA61B04C7F819FF44FEE4C48EE">
    <w:name w:val="156821BA61B04C7F819FF44FEE4C48EE"/>
    <w:rsid w:val="00D62F8D"/>
  </w:style>
  <w:style w:type="paragraph" w:customStyle="1" w:styleId="37DE586887D44980BBF610B1C366A024">
    <w:name w:val="37DE586887D44980BBF610B1C366A024"/>
    <w:rsid w:val="00D62F8D"/>
  </w:style>
  <w:style w:type="paragraph" w:customStyle="1" w:styleId="70BE1D202A064E03AB17B16A31A08E4C">
    <w:name w:val="70BE1D202A064E03AB17B16A31A08E4C"/>
    <w:rsid w:val="00D62F8D"/>
  </w:style>
  <w:style w:type="paragraph" w:customStyle="1" w:styleId="1FDC12020E2E42E7AC3D9F070E321E26">
    <w:name w:val="1FDC12020E2E42E7AC3D9F070E321E26"/>
    <w:rsid w:val="00D62F8D"/>
  </w:style>
  <w:style w:type="paragraph" w:customStyle="1" w:styleId="C6C557644AAC467880BB9168A8C0C980">
    <w:name w:val="C6C557644AAC467880BB9168A8C0C980"/>
    <w:rsid w:val="00D62F8D"/>
  </w:style>
  <w:style w:type="paragraph" w:customStyle="1" w:styleId="B57D6D5FBD7D41C5B0FBEEB882FCCB42">
    <w:name w:val="B57D6D5FBD7D41C5B0FBEEB882FCCB42"/>
    <w:rsid w:val="00D62F8D"/>
  </w:style>
  <w:style w:type="paragraph" w:customStyle="1" w:styleId="D47531659ABD49CA8ABFB4290FF666C4">
    <w:name w:val="D47531659ABD49CA8ABFB4290FF666C4"/>
    <w:rsid w:val="00D62F8D"/>
  </w:style>
  <w:style w:type="paragraph" w:customStyle="1" w:styleId="F6757F5695464FA088B8CF982B77A172">
    <w:name w:val="F6757F5695464FA088B8CF982B77A172"/>
    <w:rsid w:val="00D62F8D"/>
  </w:style>
  <w:style w:type="paragraph" w:customStyle="1" w:styleId="5108C6443299467383A27A5A0EECFEE9">
    <w:name w:val="5108C6443299467383A27A5A0EECFEE9"/>
    <w:rsid w:val="00D62F8D"/>
  </w:style>
  <w:style w:type="paragraph" w:customStyle="1" w:styleId="5D4CC252917049D1AA3ED1DA328C5731">
    <w:name w:val="5D4CC252917049D1AA3ED1DA328C5731"/>
    <w:rsid w:val="00D62F8D"/>
  </w:style>
  <w:style w:type="paragraph" w:customStyle="1" w:styleId="F6752AC13A2246BC9746B7E6F149CCCA">
    <w:name w:val="F6752AC13A2246BC9746B7E6F149CCCA"/>
    <w:rsid w:val="00D62F8D"/>
  </w:style>
  <w:style w:type="paragraph" w:customStyle="1" w:styleId="B9593ADA8C864B928FDE43506CA638C7">
    <w:name w:val="B9593ADA8C864B928FDE43506CA638C7"/>
    <w:rsid w:val="00D62F8D"/>
  </w:style>
  <w:style w:type="paragraph" w:customStyle="1" w:styleId="376DA2A6DA404102BC75565578DA4735">
    <w:name w:val="376DA2A6DA404102BC75565578DA4735"/>
    <w:rsid w:val="00D62F8D"/>
  </w:style>
  <w:style w:type="paragraph" w:customStyle="1" w:styleId="1DAC5F82834D465C9D2232CBA2318D97">
    <w:name w:val="1DAC5F82834D465C9D2232CBA2318D97"/>
    <w:rsid w:val="00D62F8D"/>
  </w:style>
  <w:style w:type="paragraph" w:customStyle="1" w:styleId="585A74C5E0DA4F1BAE4654C884200E0E">
    <w:name w:val="585A74C5E0DA4F1BAE4654C884200E0E"/>
    <w:rsid w:val="00D62F8D"/>
  </w:style>
  <w:style w:type="paragraph" w:customStyle="1" w:styleId="D3DD09EF9E64460ABCB3C13E9329C7C9">
    <w:name w:val="D3DD09EF9E64460ABCB3C13E9329C7C9"/>
    <w:rsid w:val="00D62F8D"/>
  </w:style>
  <w:style w:type="paragraph" w:customStyle="1" w:styleId="D39125EBCCC54143A32793AA54219492">
    <w:name w:val="D39125EBCCC54143A32793AA54219492"/>
    <w:rsid w:val="00D62F8D"/>
  </w:style>
  <w:style w:type="paragraph" w:customStyle="1" w:styleId="ECA75AD30FBB442181D0C1B6513957DD">
    <w:name w:val="ECA75AD30FBB442181D0C1B6513957DD"/>
    <w:rsid w:val="00D62F8D"/>
  </w:style>
  <w:style w:type="paragraph" w:customStyle="1" w:styleId="647BEB7589BF4744B8D260BD6B078FB6">
    <w:name w:val="647BEB7589BF4744B8D260BD6B078FB6"/>
    <w:rsid w:val="00D62F8D"/>
  </w:style>
  <w:style w:type="paragraph" w:customStyle="1" w:styleId="F53A29DF786E44A0B39A442847D6DF3D">
    <w:name w:val="F53A29DF786E44A0B39A442847D6DF3D"/>
    <w:rsid w:val="00D62F8D"/>
  </w:style>
  <w:style w:type="paragraph" w:customStyle="1" w:styleId="4A842F84753A45239F8CE822F4680B33">
    <w:name w:val="4A842F84753A45239F8CE822F4680B33"/>
    <w:rsid w:val="00D62F8D"/>
  </w:style>
  <w:style w:type="paragraph" w:customStyle="1" w:styleId="3C0083E98FE043CCBF41E50954052EF7">
    <w:name w:val="3C0083E98FE043CCBF41E50954052EF7"/>
    <w:rsid w:val="00D62F8D"/>
  </w:style>
  <w:style w:type="paragraph" w:customStyle="1" w:styleId="3B1576F0E3C74FB4824808C37BB76628">
    <w:name w:val="3B1576F0E3C74FB4824808C37BB76628"/>
    <w:rsid w:val="00D62F8D"/>
  </w:style>
  <w:style w:type="paragraph" w:customStyle="1" w:styleId="0A451DE34D4346088C5FC21BDCBDFF78">
    <w:name w:val="0A451DE34D4346088C5FC21BDCBDFF78"/>
    <w:rsid w:val="00D62F8D"/>
  </w:style>
  <w:style w:type="paragraph" w:customStyle="1" w:styleId="34C585BA4CEC4CEBB585970B73EA6D23">
    <w:name w:val="34C585BA4CEC4CEBB585970B73EA6D23"/>
    <w:rsid w:val="00D62F8D"/>
  </w:style>
  <w:style w:type="paragraph" w:customStyle="1" w:styleId="6DC693CD48A749FF9BA1C0620E6F6328">
    <w:name w:val="6DC693CD48A749FF9BA1C0620E6F6328"/>
    <w:rsid w:val="00D62F8D"/>
  </w:style>
  <w:style w:type="paragraph" w:customStyle="1" w:styleId="2FEB8DBC5D1E462591E36C1CEF047BEF">
    <w:name w:val="2FEB8DBC5D1E462591E36C1CEF047BEF"/>
    <w:rsid w:val="00D62F8D"/>
  </w:style>
  <w:style w:type="paragraph" w:customStyle="1" w:styleId="D0FB1E63683E470D8F18366877D1A32A">
    <w:name w:val="D0FB1E63683E470D8F18366877D1A32A"/>
    <w:rsid w:val="00D62F8D"/>
  </w:style>
  <w:style w:type="paragraph" w:customStyle="1" w:styleId="C3DFD7F7AADE4685BC417AC1106D2EB4">
    <w:name w:val="C3DFD7F7AADE4685BC417AC1106D2EB4"/>
    <w:rsid w:val="00D62F8D"/>
  </w:style>
  <w:style w:type="paragraph" w:customStyle="1" w:styleId="6DFF802E722542EF95E9D0A7138BD608">
    <w:name w:val="6DFF802E722542EF95E9D0A7138BD608"/>
    <w:rsid w:val="00D62F8D"/>
  </w:style>
  <w:style w:type="paragraph" w:customStyle="1" w:styleId="DB1838A6F24949F4BFFED8E544DA9CF2">
    <w:name w:val="DB1838A6F24949F4BFFED8E544DA9CF2"/>
    <w:rsid w:val="00D62F8D"/>
  </w:style>
  <w:style w:type="paragraph" w:customStyle="1" w:styleId="1D0557220C0B4B8D98211DBF07D77453">
    <w:name w:val="1D0557220C0B4B8D98211DBF07D77453"/>
    <w:rsid w:val="00D62F8D"/>
  </w:style>
  <w:style w:type="paragraph" w:customStyle="1" w:styleId="FC20C078832345D1A3BFAE770B47A1F6">
    <w:name w:val="FC20C078832345D1A3BFAE770B47A1F6"/>
    <w:rsid w:val="00D62F8D"/>
  </w:style>
  <w:style w:type="paragraph" w:customStyle="1" w:styleId="D77AD9C5EE03406EBF26594A9F12655D">
    <w:name w:val="D77AD9C5EE03406EBF26594A9F12655D"/>
    <w:rsid w:val="00D62F8D"/>
  </w:style>
  <w:style w:type="paragraph" w:customStyle="1" w:styleId="D586C3CF067141F9885649472B09EA62">
    <w:name w:val="D586C3CF067141F9885649472B09EA62"/>
    <w:rsid w:val="00D62F8D"/>
  </w:style>
  <w:style w:type="paragraph" w:customStyle="1" w:styleId="9A80867B2D2A46F5B86A01D5C87B077D">
    <w:name w:val="9A80867B2D2A46F5B86A01D5C87B077D"/>
    <w:rsid w:val="00D62F8D"/>
  </w:style>
  <w:style w:type="paragraph" w:customStyle="1" w:styleId="AA4527039B3F4EF9A6AC6DBF6E451FB5">
    <w:name w:val="AA4527039B3F4EF9A6AC6DBF6E451FB5"/>
    <w:rsid w:val="00D62F8D"/>
  </w:style>
  <w:style w:type="paragraph" w:customStyle="1" w:styleId="50C5BD3D5EA84ADCAA64B5A667CB0B8F">
    <w:name w:val="50C5BD3D5EA84ADCAA64B5A667CB0B8F"/>
    <w:rsid w:val="00D62F8D"/>
  </w:style>
  <w:style w:type="paragraph" w:customStyle="1" w:styleId="376B9E8B2E2B4450974366E4BA11D67F">
    <w:name w:val="376B9E8B2E2B4450974366E4BA11D67F"/>
    <w:rsid w:val="00D62F8D"/>
  </w:style>
  <w:style w:type="paragraph" w:customStyle="1" w:styleId="41D9E9D2FFF440238A724613FF85963A">
    <w:name w:val="41D9E9D2FFF440238A724613FF85963A"/>
    <w:rsid w:val="00D62F8D"/>
  </w:style>
  <w:style w:type="paragraph" w:customStyle="1" w:styleId="CC81E0DE166840C29DFB48A211D4F3D6">
    <w:name w:val="CC81E0DE166840C29DFB48A211D4F3D6"/>
    <w:rsid w:val="00D62F8D"/>
  </w:style>
  <w:style w:type="paragraph" w:customStyle="1" w:styleId="4A6F6228344E484F90A9A798E593BB98">
    <w:name w:val="4A6F6228344E484F90A9A798E593BB98"/>
    <w:rsid w:val="00D62F8D"/>
  </w:style>
  <w:style w:type="paragraph" w:customStyle="1" w:styleId="075C7F8A85D94B05879951DCF2E2CE68">
    <w:name w:val="075C7F8A85D94B05879951DCF2E2CE68"/>
    <w:rsid w:val="00D62F8D"/>
  </w:style>
  <w:style w:type="paragraph" w:customStyle="1" w:styleId="981DE99833DD4EB7A54CC4ED5F7CFF0E">
    <w:name w:val="981DE99833DD4EB7A54CC4ED5F7CFF0E"/>
    <w:rsid w:val="00D62F8D"/>
  </w:style>
  <w:style w:type="paragraph" w:customStyle="1" w:styleId="0B2152BE8EBB4D74A8442164614680D6">
    <w:name w:val="0B2152BE8EBB4D74A8442164614680D6"/>
    <w:rsid w:val="00D62F8D"/>
  </w:style>
  <w:style w:type="paragraph" w:customStyle="1" w:styleId="F5533880B4C24B4DBF818FC9BAB9CE9A">
    <w:name w:val="F5533880B4C24B4DBF818FC9BAB9CE9A"/>
    <w:rsid w:val="00D62F8D"/>
  </w:style>
  <w:style w:type="paragraph" w:customStyle="1" w:styleId="0209D8A95DC44674A0A9B844540808DE">
    <w:name w:val="0209D8A95DC44674A0A9B844540808DE"/>
    <w:rsid w:val="00D62F8D"/>
  </w:style>
  <w:style w:type="paragraph" w:customStyle="1" w:styleId="B2A89089CD5F4C97B1AC486DE9723C59">
    <w:name w:val="B2A89089CD5F4C97B1AC486DE9723C59"/>
    <w:rsid w:val="00D62F8D"/>
  </w:style>
  <w:style w:type="paragraph" w:customStyle="1" w:styleId="C392A7F5072440529BDC8997E9F4013C">
    <w:name w:val="C392A7F5072440529BDC8997E9F4013C"/>
    <w:rsid w:val="00D62F8D"/>
  </w:style>
  <w:style w:type="paragraph" w:customStyle="1" w:styleId="0BDE1968842641B68DBDDE345C71D3B6">
    <w:name w:val="0BDE1968842641B68DBDDE345C71D3B6"/>
    <w:rsid w:val="00D62F8D"/>
  </w:style>
  <w:style w:type="paragraph" w:customStyle="1" w:styleId="E5ADCB9902254015A8F00926F97CF45F">
    <w:name w:val="E5ADCB9902254015A8F00926F97CF45F"/>
    <w:rsid w:val="00D62F8D"/>
  </w:style>
  <w:style w:type="paragraph" w:customStyle="1" w:styleId="59D8B32EA2E649DD834E07875722B865">
    <w:name w:val="59D8B32EA2E649DD834E07875722B865"/>
    <w:rsid w:val="00D62F8D"/>
  </w:style>
  <w:style w:type="paragraph" w:customStyle="1" w:styleId="5C67D5E283524D4BB958A8E1B73AE64D">
    <w:name w:val="5C67D5E283524D4BB958A8E1B73AE64D"/>
    <w:rsid w:val="00D62F8D"/>
  </w:style>
  <w:style w:type="paragraph" w:customStyle="1" w:styleId="0746C3C66B1349489403A6D2DE08C515">
    <w:name w:val="0746C3C66B1349489403A6D2DE08C515"/>
    <w:rsid w:val="00D62F8D"/>
  </w:style>
  <w:style w:type="paragraph" w:customStyle="1" w:styleId="1141A14439754DBBA2442C6ACB3D5B67">
    <w:name w:val="1141A14439754DBBA2442C6ACB3D5B67"/>
    <w:rsid w:val="00D62F8D"/>
  </w:style>
  <w:style w:type="paragraph" w:customStyle="1" w:styleId="BD211D349A5642E396964C308323AB67">
    <w:name w:val="BD211D349A5642E396964C308323AB67"/>
    <w:rsid w:val="00D62F8D"/>
  </w:style>
  <w:style w:type="paragraph" w:customStyle="1" w:styleId="01C8CCCB15C24DC0B6AA289F52E12346">
    <w:name w:val="01C8CCCB15C24DC0B6AA289F52E12346"/>
    <w:rsid w:val="00D62F8D"/>
  </w:style>
  <w:style w:type="paragraph" w:customStyle="1" w:styleId="DE7AA46DBD754D40B78322A431C47F71">
    <w:name w:val="DE7AA46DBD754D40B78322A431C47F71"/>
    <w:rsid w:val="00D62F8D"/>
  </w:style>
  <w:style w:type="paragraph" w:customStyle="1" w:styleId="26110BE3C4DC472D86692628EBDB5DDC">
    <w:name w:val="26110BE3C4DC472D86692628EBDB5DDC"/>
    <w:rsid w:val="00D62F8D"/>
  </w:style>
  <w:style w:type="paragraph" w:customStyle="1" w:styleId="DAEAAA6A3EC943D28191E7EEC3663B54">
    <w:name w:val="DAEAAA6A3EC943D28191E7EEC3663B54"/>
    <w:rsid w:val="00D62F8D"/>
  </w:style>
  <w:style w:type="paragraph" w:customStyle="1" w:styleId="4D49832CF7BD4211B756C52BFC599F3E">
    <w:name w:val="4D49832CF7BD4211B756C52BFC599F3E"/>
    <w:rsid w:val="00D62F8D"/>
  </w:style>
  <w:style w:type="paragraph" w:customStyle="1" w:styleId="3A34F40926BE42D19DC1AA493FC3F1F8">
    <w:name w:val="3A34F40926BE42D19DC1AA493FC3F1F8"/>
    <w:rsid w:val="00D62F8D"/>
  </w:style>
  <w:style w:type="paragraph" w:customStyle="1" w:styleId="E7FA595B2EF04669A5CBE9E0995AA7A8">
    <w:name w:val="E7FA595B2EF04669A5CBE9E0995AA7A8"/>
    <w:rsid w:val="00D62F8D"/>
  </w:style>
  <w:style w:type="paragraph" w:customStyle="1" w:styleId="69D0D9F2A2654BAB840F14C8E18EC335">
    <w:name w:val="69D0D9F2A2654BAB840F14C8E18EC335"/>
    <w:rsid w:val="00D62F8D"/>
  </w:style>
  <w:style w:type="paragraph" w:customStyle="1" w:styleId="C8DFD2669DDF42998252ECEB43126009">
    <w:name w:val="C8DFD2669DDF42998252ECEB43126009"/>
    <w:rsid w:val="00D62F8D"/>
  </w:style>
  <w:style w:type="paragraph" w:customStyle="1" w:styleId="CE823533542446F2B4087AC209462033">
    <w:name w:val="CE823533542446F2B4087AC209462033"/>
    <w:rsid w:val="00D62F8D"/>
  </w:style>
  <w:style w:type="paragraph" w:customStyle="1" w:styleId="4ED254E1EE4847D984FC05565BAB2C3A">
    <w:name w:val="4ED254E1EE4847D984FC05565BAB2C3A"/>
    <w:rsid w:val="00D62F8D"/>
  </w:style>
  <w:style w:type="paragraph" w:customStyle="1" w:styleId="66CB1C0733954EB3A31567114622FFA6">
    <w:name w:val="66CB1C0733954EB3A31567114622FFA6"/>
    <w:rsid w:val="00D62F8D"/>
  </w:style>
  <w:style w:type="paragraph" w:customStyle="1" w:styleId="3F7E26693938460F9D501A3323C4258B">
    <w:name w:val="3F7E26693938460F9D501A3323C4258B"/>
    <w:rsid w:val="00D62F8D"/>
  </w:style>
  <w:style w:type="paragraph" w:customStyle="1" w:styleId="1A6FAB0A2BC0452CBDE4C4B9A8C2A283">
    <w:name w:val="1A6FAB0A2BC0452CBDE4C4B9A8C2A283"/>
    <w:rsid w:val="00D62F8D"/>
  </w:style>
  <w:style w:type="paragraph" w:customStyle="1" w:styleId="947070A7384841B0B8E2737197D2932D">
    <w:name w:val="947070A7384841B0B8E2737197D2932D"/>
    <w:rsid w:val="008C7878"/>
  </w:style>
  <w:style w:type="paragraph" w:customStyle="1" w:styleId="3FD65DD9D3554AE59F16568E176DB029">
    <w:name w:val="3FD65DD9D3554AE59F16568E176DB029"/>
    <w:rsid w:val="00487933"/>
  </w:style>
  <w:style w:type="paragraph" w:customStyle="1" w:styleId="DB8CA5E92A884AAB8CE05851FF194411">
    <w:name w:val="DB8CA5E92A884AAB8CE05851FF194411"/>
    <w:rsid w:val="00487933"/>
  </w:style>
  <w:style w:type="paragraph" w:customStyle="1" w:styleId="6BDFF24D4B56423A89C341BE561973B6">
    <w:name w:val="6BDFF24D4B56423A89C341BE561973B6"/>
    <w:rsid w:val="00487933"/>
  </w:style>
  <w:style w:type="paragraph" w:customStyle="1" w:styleId="B516A5BA8E9F472B9E331DF4DBFECA30">
    <w:name w:val="B516A5BA8E9F472B9E331DF4DBFECA30"/>
    <w:rsid w:val="004879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63508A1-ED12-4352-BFE5-9256697DF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CurriculumVitae</Template>
  <TotalTime>283</TotalTime>
  <Pages>3</Pages>
  <Words>846</Words>
  <Characters>4657</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Curriculum vitae</vt:lpstr>
      <vt:lpstr>Curriculum vitae</vt:lpstr>
    </vt:vector>
  </TitlesOfParts>
  <Company>UST-Global</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Marco ANTONIO De jesus CIRIACO</dc:creator>
  <cp:lastModifiedBy>marco_dejesus@live.com</cp:lastModifiedBy>
  <cp:revision>76</cp:revision>
  <cp:lastPrinted>2006-08-01T17:47:00Z</cp:lastPrinted>
  <dcterms:created xsi:type="dcterms:W3CDTF">2015-04-13T16:21:00Z</dcterms:created>
  <dcterms:modified xsi:type="dcterms:W3CDTF">2016-02-11T06:44:00Z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TC101695599990</vt:lpwstr>
  </property>
</Properties>
</file>